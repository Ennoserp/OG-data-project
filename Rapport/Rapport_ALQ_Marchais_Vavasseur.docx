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6DE775" w14:textId="26C256AE" w:rsidR="00C6554A" w:rsidRPr="008B5277" w:rsidRDefault="006D48E8" w:rsidP="00C6554A">
      <w:pPr>
        <w:pStyle w:val="Photo"/>
      </w:pPr>
      <w:r>
        <w:rPr>
          <w:noProof/>
        </w:rPr>
        <w:drawing>
          <wp:anchor distT="0" distB="0" distL="114300" distR="114300" simplePos="0" relativeHeight="251657216" behindDoc="1" locked="0" layoutInCell="1" allowOverlap="1" wp14:anchorId="014CCA05" wp14:editId="0ED21CE0">
            <wp:simplePos x="0" y="0"/>
            <wp:positionH relativeFrom="margin">
              <wp:align>center</wp:align>
            </wp:positionH>
            <wp:positionV relativeFrom="paragraph">
              <wp:posOffset>1255395</wp:posOffset>
            </wp:positionV>
            <wp:extent cx="2847975" cy="2847975"/>
            <wp:effectExtent l="0" t="0" r="0" b="0"/>
            <wp:wrapTight wrapText="bothSides">
              <wp:wrapPolygon edited="0">
                <wp:start x="9969" y="1300"/>
                <wp:lineTo x="3323" y="1589"/>
                <wp:lineTo x="3323" y="3901"/>
                <wp:lineTo x="1445" y="3901"/>
                <wp:lineTo x="1445" y="8524"/>
                <wp:lineTo x="2023" y="13148"/>
                <wp:lineTo x="2456" y="15893"/>
                <wp:lineTo x="4479" y="17771"/>
                <wp:lineTo x="8524" y="20083"/>
                <wp:lineTo x="10114" y="20805"/>
                <wp:lineTo x="10258" y="21094"/>
                <wp:lineTo x="11270" y="21094"/>
                <wp:lineTo x="11414" y="20805"/>
                <wp:lineTo x="13003" y="20083"/>
                <wp:lineTo x="17193" y="17771"/>
                <wp:lineTo x="19072" y="15604"/>
                <wp:lineTo x="19505" y="10836"/>
                <wp:lineTo x="20083" y="5924"/>
                <wp:lineTo x="18494" y="3901"/>
                <wp:lineTo x="17193" y="1589"/>
                <wp:lineTo x="11559" y="1300"/>
                <wp:lineTo x="9969" y="130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658240" behindDoc="1" locked="0" layoutInCell="1" allowOverlap="1" wp14:anchorId="071C7D4C" wp14:editId="2DAA871B">
            <wp:simplePos x="0" y="0"/>
            <wp:positionH relativeFrom="column">
              <wp:posOffset>66675</wp:posOffset>
            </wp:positionH>
            <wp:positionV relativeFrom="paragraph">
              <wp:posOffset>95250</wp:posOffset>
            </wp:positionV>
            <wp:extent cx="5274310" cy="775335"/>
            <wp:effectExtent l="0" t="0" r="2540" b="5715"/>
            <wp:wrapTight wrapText="bothSides">
              <wp:wrapPolygon edited="0">
                <wp:start x="0" y="0"/>
                <wp:lineTo x="0" y="21229"/>
                <wp:lineTo x="21532" y="21229"/>
                <wp:lineTo x="2153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775335"/>
                    </a:xfrm>
                    <a:prstGeom prst="rect">
                      <a:avLst/>
                    </a:prstGeom>
                    <a:noFill/>
                    <a:ln>
                      <a:noFill/>
                    </a:ln>
                  </pic:spPr>
                </pic:pic>
              </a:graphicData>
            </a:graphic>
          </wp:anchor>
        </w:drawing>
      </w:r>
    </w:p>
    <w:p w14:paraId="0E554853" w14:textId="4ECD02AA" w:rsidR="00C6554A" w:rsidRDefault="00EC6726" w:rsidP="00C6554A">
      <w:pPr>
        <w:pStyle w:val="Titre"/>
      </w:pPr>
      <w:r>
        <w:t xml:space="preserve">Découverte </w:t>
      </w:r>
      <w:r w:rsidR="003B7F57">
        <w:t>d’Angular</w:t>
      </w:r>
    </w:p>
    <w:p w14:paraId="78C4634D" w14:textId="18A27D0C" w:rsidR="00C6554A" w:rsidRPr="00D5413C" w:rsidRDefault="00EC6726" w:rsidP="00C6554A">
      <w:pPr>
        <w:pStyle w:val="Sous-titre"/>
      </w:pPr>
      <w:r>
        <w:t xml:space="preserve">Projet </w:t>
      </w:r>
      <w:r w:rsidR="003B7F57">
        <w:t>ARCHITECTURES LOGICIELLES ET QUALITE</w:t>
      </w:r>
    </w:p>
    <w:p w14:paraId="663E46B2" w14:textId="0466C4DF" w:rsidR="001A650A" w:rsidRDefault="00EC6726" w:rsidP="00C6554A">
      <w:pPr>
        <w:pStyle w:val="Coordonnes"/>
      </w:pPr>
      <w:r>
        <w:t xml:space="preserve">Willy Marchais et </w:t>
      </w:r>
      <w:r w:rsidR="003B7F57">
        <w:t>Jaël</w:t>
      </w:r>
      <w:r>
        <w:t xml:space="preserve"> </w:t>
      </w:r>
      <w:r w:rsidR="003B7F57">
        <w:t>Vavasseur</w:t>
      </w:r>
      <w:r w:rsidR="00C6554A">
        <w:rPr>
          <w:lang w:bidi="fr-FR"/>
        </w:rPr>
        <w:t xml:space="preserve"> | </w:t>
      </w:r>
      <w:r>
        <w:t xml:space="preserve">TP </w:t>
      </w:r>
      <w:r w:rsidR="003B7F57">
        <w:t>ALQ</w:t>
      </w:r>
      <w:r w:rsidR="00C6554A">
        <w:rPr>
          <w:lang w:bidi="fr-FR"/>
        </w:rPr>
        <w:t xml:space="preserve"> | </w:t>
      </w:r>
      <w:r w:rsidR="003B7F57">
        <w:t>0</w:t>
      </w:r>
      <w:r w:rsidR="00710182">
        <w:t>6</w:t>
      </w:r>
      <w:r>
        <w:t>/0</w:t>
      </w:r>
      <w:r w:rsidR="003B7F57">
        <w:t>4</w:t>
      </w:r>
      <w:r>
        <w:t>/2020</w:t>
      </w:r>
    </w:p>
    <w:p w14:paraId="526879B9" w14:textId="77777777" w:rsidR="001A650A" w:rsidRDefault="001A650A" w:rsidP="00C6554A">
      <w:pPr>
        <w:pStyle w:val="Coordonnes"/>
      </w:pPr>
    </w:p>
    <w:p w14:paraId="2122884C" w14:textId="3E894AF1" w:rsidR="00C6554A" w:rsidRDefault="001A650A" w:rsidP="00C6554A">
      <w:pPr>
        <w:pStyle w:val="Coordonnes"/>
        <w:rPr>
          <w:lang w:bidi="fr-FR"/>
        </w:rPr>
      </w:pPr>
      <w:r>
        <w:t>Enseignant</w:t>
      </w:r>
      <w:r w:rsidR="003B7F57">
        <w:t> : David Hill</w:t>
      </w:r>
      <w:r w:rsidR="00C6554A">
        <w:rPr>
          <w:lang w:bidi="fr-FR"/>
        </w:rPr>
        <w:br w:type="page"/>
      </w:r>
    </w:p>
    <w:sdt>
      <w:sdtPr>
        <w:rPr>
          <w:rFonts w:asciiTheme="minorHAnsi" w:eastAsiaTheme="minorHAnsi" w:hAnsiTheme="minorHAnsi" w:cstheme="minorBidi"/>
          <w:color w:val="595959" w:themeColor="text1" w:themeTint="A6"/>
          <w:sz w:val="22"/>
          <w:szCs w:val="22"/>
          <w:lang w:eastAsia="en-US"/>
        </w:rPr>
        <w:id w:val="160743949"/>
        <w:docPartObj>
          <w:docPartGallery w:val="Table of Contents"/>
          <w:docPartUnique/>
        </w:docPartObj>
      </w:sdtPr>
      <w:sdtEndPr>
        <w:rPr>
          <w:b/>
          <w:bCs/>
          <w:sz w:val="24"/>
        </w:rPr>
      </w:sdtEndPr>
      <w:sdtContent>
        <w:p w14:paraId="44D380E2" w14:textId="77777777" w:rsidR="00106FB4" w:rsidRDefault="00106FB4">
          <w:pPr>
            <w:pStyle w:val="En-ttedetabledesmatires"/>
          </w:pPr>
          <w:r>
            <w:t>Table des matières</w:t>
          </w:r>
        </w:p>
        <w:p w14:paraId="4D5A285D" w14:textId="1AAC6BB9" w:rsidR="00923AAA" w:rsidRDefault="00106FB4">
          <w:pPr>
            <w:pStyle w:val="TM1"/>
            <w:tabs>
              <w:tab w:val="right" w:leader="dot" w:pos="8296"/>
            </w:tabs>
            <w:rPr>
              <w:rFonts w:eastAsiaTheme="minorEastAsia"/>
              <w:noProof/>
              <w:color w:val="auto"/>
              <w:sz w:val="22"/>
              <w:lang w:eastAsia="ko-KR"/>
            </w:rPr>
          </w:pPr>
          <w:r>
            <w:fldChar w:fldCharType="begin"/>
          </w:r>
          <w:r>
            <w:instrText xml:space="preserve"> TOC \o "1-3" \h \z \u </w:instrText>
          </w:r>
          <w:r>
            <w:fldChar w:fldCharType="separate"/>
          </w:r>
          <w:hyperlink w:anchor="_Toc37170106" w:history="1">
            <w:r w:rsidR="00923AAA" w:rsidRPr="00995351">
              <w:rPr>
                <w:rStyle w:val="Lienhypertexte"/>
                <w:noProof/>
              </w:rPr>
              <w:t>Introduction</w:t>
            </w:r>
            <w:r w:rsidR="00923AAA">
              <w:rPr>
                <w:noProof/>
                <w:webHidden/>
              </w:rPr>
              <w:tab/>
            </w:r>
            <w:r w:rsidR="00923AAA">
              <w:rPr>
                <w:noProof/>
                <w:webHidden/>
              </w:rPr>
              <w:fldChar w:fldCharType="begin"/>
            </w:r>
            <w:r w:rsidR="00923AAA">
              <w:rPr>
                <w:noProof/>
                <w:webHidden/>
              </w:rPr>
              <w:instrText xml:space="preserve"> PAGEREF _Toc37170106 \h </w:instrText>
            </w:r>
            <w:r w:rsidR="00923AAA">
              <w:rPr>
                <w:noProof/>
                <w:webHidden/>
              </w:rPr>
            </w:r>
            <w:r w:rsidR="00923AAA">
              <w:rPr>
                <w:noProof/>
                <w:webHidden/>
              </w:rPr>
              <w:fldChar w:fldCharType="separate"/>
            </w:r>
            <w:r w:rsidR="00923AAA">
              <w:rPr>
                <w:noProof/>
                <w:webHidden/>
              </w:rPr>
              <w:t>2</w:t>
            </w:r>
            <w:r w:rsidR="00923AAA">
              <w:rPr>
                <w:noProof/>
                <w:webHidden/>
              </w:rPr>
              <w:fldChar w:fldCharType="end"/>
            </w:r>
          </w:hyperlink>
        </w:p>
        <w:p w14:paraId="16CB4BEF" w14:textId="64240096" w:rsidR="00923AAA" w:rsidRDefault="00923AAA">
          <w:pPr>
            <w:pStyle w:val="TM1"/>
            <w:tabs>
              <w:tab w:val="right" w:leader="dot" w:pos="8296"/>
            </w:tabs>
            <w:rPr>
              <w:rFonts w:eastAsiaTheme="minorEastAsia"/>
              <w:noProof/>
              <w:color w:val="auto"/>
              <w:sz w:val="22"/>
              <w:lang w:eastAsia="ko-KR"/>
            </w:rPr>
          </w:pPr>
          <w:hyperlink w:anchor="_Toc37170107" w:history="1">
            <w:r w:rsidRPr="00995351">
              <w:rPr>
                <w:rStyle w:val="Lienhypertexte"/>
                <w:noProof/>
              </w:rPr>
              <w:t>Angular</w:t>
            </w:r>
            <w:r>
              <w:rPr>
                <w:noProof/>
                <w:webHidden/>
              </w:rPr>
              <w:tab/>
            </w:r>
            <w:r>
              <w:rPr>
                <w:noProof/>
                <w:webHidden/>
              </w:rPr>
              <w:fldChar w:fldCharType="begin"/>
            </w:r>
            <w:r>
              <w:rPr>
                <w:noProof/>
                <w:webHidden/>
              </w:rPr>
              <w:instrText xml:space="preserve"> PAGEREF _Toc37170107 \h </w:instrText>
            </w:r>
            <w:r>
              <w:rPr>
                <w:noProof/>
                <w:webHidden/>
              </w:rPr>
            </w:r>
            <w:r>
              <w:rPr>
                <w:noProof/>
                <w:webHidden/>
              </w:rPr>
              <w:fldChar w:fldCharType="separate"/>
            </w:r>
            <w:r>
              <w:rPr>
                <w:noProof/>
                <w:webHidden/>
              </w:rPr>
              <w:t>3</w:t>
            </w:r>
            <w:r>
              <w:rPr>
                <w:noProof/>
                <w:webHidden/>
              </w:rPr>
              <w:fldChar w:fldCharType="end"/>
            </w:r>
          </w:hyperlink>
        </w:p>
        <w:p w14:paraId="102CC2A1" w14:textId="01B76C49" w:rsidR="00923AAA" w:rsidRDefault="00923AAA">
          <w:pPr>
            <w:pStyle w:val="TM2"/>
            <w:tabs>
              <w:tab w:val="right" w:leader="dot" w:pos="8296"/>
            </w:tabs>
            <w:rPr>
              <w:rFonts w:eastAsiaTheme="minorEastAsia"/>
              <w:noProof/>
              <w:color w:val="auto"/>
              <w:sz w:val="22"/>
              <w:lang w:eastAsia="ko-KR"/>
            </w:rPr>
          </w:pPr>
          <w:hyperlink w:anchor="_Toc37170108" w:history="1">
            <w:r w:rsidRPr="00995351">
              <w:rPr>
                <w:rStyle w:val="Lienhypertexte"/>
                <w:noProof/>
              </w:rPr>
              <w:t>Installation et prise en main</w:t>
            </w:r>
            <w:r>
              <w:rPr>
                <w:noProof/>
                <w:webHidden/>
              </w:rPr>
              <w:tab/>
            </w:r>
            <w:r>
              <w:rPr>
                <w:noProof/>
                <w:webHidden/>
              </w:rPr>
              <w:fldChar w:fldCharType="begin"/>
            </w:r>
            <w:r>
              <w:rPr>
                <w:noProof/>
                <w:webHidden/>
              </w:rPr>
              <w:instrText xml:space="preserve"> PAGEREF _Toc37170108 \h </w:instrText>
            </w:r>
            <w:r>
              <w:rPr>
                <w:noProof/>
                <w:webHidden/>
              </w:rPr>
            </w:r>
            <w:r>
              <w:rPr>
                <w:noProof/>
                <w:webHidden/>
              </w:rPr>
              <w:fldChar w:fldCharType="separate"/>
            </w:r>
            <w:r>
              <w:rPr>
                <w:noProof/>
                <w:webHidden/>
              </w:rPr>
              <w:t>3</w:t>
            </w:r>
            <w:r>
              <w:rPr>
                <w:noProof/>
                <w:webHidden/>
              </w:rPr>
              <w:fldChar w:fldCharType="end"/>
            </w:r>
          </w:hyperlink>
        </w:p>
        <w:p w14:paraId="203353D0" w14:textId="1A874621" w:rsidR="00923AAA" w:rsidRDefault="00923AAA">
          <w:pPr>
            <w:pStyle w:val="TM1"/>
            <w:tabs>
              <w:tab w:val="right" w:leader="dot" w:pos="8296"/>
            </w:tabs>
            <w:rPr>
              <w:rFonts w:eastAsiaTheme="minorEastAsia"/>
              <w:noProof/>
              <w:color w:val="auto"/>
              <w:sz w:val="22"/>
              <w:lang w:eastAsia="ko-KR"/>
            </w:rPr>
          </w:pPr>
          <w:hyperlink w:anchor="_Toc37170109" w:history="1">
            <w:r w:rsidRPr="00995351">
              <w:rPr>
                <w:rStyle w:val="Lienhypertexte"/>
                <w:noProof/>
              </w:rPr>
              <w:t>Dashboard</w:t>
            </w:r>
            <w:r>
              <w:rPr>
                <w:noProof/>
                <w:webHidden/>
              </w:rPr>
              <w:tab/>
            </w:r>
            <w:r>
              <w:rPr>
                <w:noProof/>
                <w:webHidden/>
              </w:rPr>
              <w:fldChar w:fldCharType="begin"/>
            </w:r>
            <w:r>
              <w:rPr>
                <w:noProof/>
                <w:webHidden/>
              </w:rPr>
              <w:instrText xml:space="preserve"> PAGEREF _Toc37170109 \h </w:instrText>
            </w:r>
            <w:r>
              <w:rPr>
                <w:noProof/>
                <w:webHidden/>
              </w:rPr>
            </w:r>
            <w:r>
              <w:rPr>
                <w:noProof/>
                <w:webHidden/>
              </w:rPr>
              <w:fldChar w:fldCharType="separate"/>
            </w:r>
            <w:r>
              <w:rPr>
                <w:noProof/>
                <w:webHidden/>
              </w:rPr>
              <w:t>5</w:t>
            </w:r>
            <w:r>
              <w:rPr>
                <w:noProof/>
                <w:webHidden/>
              </w:rPr>
              <w:fldChar w:fldCharType="end"/>
            </w:r>
          </w:hyperlink>
        </w:p>
        <w:p w14:paraId="6C230450" w14:textId="5DF91959" w:rsidR="00923AAA" w:rsidRDefault="00923AAA">
          <w:pPr>
            <w:pStyle w:val="TM1"/>
            <w:tabs>
              <w:tab w:val="right" w:leader="dot" w:pos="8296"/>
            </w:tabs>
            <w:rPr>
              <w:rFonts w:eastAsiaTheme="minorEastAsia"/>
              <w:noProof/>
              <w:color w:val="auto"/>
              <w:sz w:val="22"/>
              <w:lang w:eastAsia="ko-KR"/>
            </w:rPr>
          </w:pPr>
          <w:hyperlink w:anchor="_Toc37170110" w:history="1">
            <w:r w:rsidRPr="00995351">
              <w:rPr>
                <w:rStyle w:val="Lienhypertexte"/>
                <w:noProof/>
              </w:rPr>
              <w:t>Map</w:t>
            </w:r>
            <w:r>
              <w:rPr>
                <w:noProof/>
                <w:webHidden/>
              </w:rPr>
              <w:tab/>
            </w:r>
            <w:r>
              <w:rPr>
                <w:noProof/>
                <w:webHidden/>
              </w:rPr>
              <w:fldChar w:fldCharType="begin"/>
            </w:r>
            <w:r>
              <w:rPr>
                <w:noProof/>
                <w:webHidden/>
              </w:rPr>
              <w:instrText xml:space="preserve"> PAGEREF _Toc37170110 \h </w:instrText>
            </w:r>
            <w:r>
              <w:rPr>
                <w:noProof/>
                <w:webHidden/>
              </w:rPr>
            </w:r>
            <w:r>
              <w:rPr>
                <w:noProof/>
                <w:webHidden/>
              </w:rPr>
              <w:fldChar w:fldCharType="separate"/>
            </w:r>
            <w:r>
              <w:rPr>
                <w:noProof/>
                <w:webHidden/>
              </w:rPr>
              <w:t>6</w:t>
            </w:r>
            <w:r>
              <w:rPr>
                <w:noProof/>
                <w:webHidden/>
              </w:rPr>
              <w:fldChar w:fldCharType="end"/>
            </w:r>
          </w:hyperlink>
        </w:p>
        <w:p w14:paraId="16696248" w14:textId="476D9509" w:rsidR="00923AAA" w:rsidRDefault="00923AAA">
          <w:pPr>
            <w:pStyle w:val="TM1"/>
            <w:tabs>
              <w:tab w:val="right" w:leader="dot" w:pos="8296"/>
            </w:tabs>
            <w:rPr>
              <w:rFonts w:eastAsiaTheme="minorEastAsia"/>
              <w:noProof/>
              <w:color w:val="auto"/>
              <w:sz w:val="22"/>
              <w:lang w:eastAsia="ko-KR"/>
            </w:rPr>
          </w:pPr>
          <w:hyperlink w:anchor="_Toc37170111" w:history="1">
            <w:r w:rsidRPr="00995351">
              <w:rPr>
                <w:rStyle w:val="Lienhypertexte"/>
                <w:noProof/>
                <w:lang w:val="en-US"/>
              </w:rPr>
              <w:t>List of Countries, List of Disciplines List of Games</w:t>
            </w:r>
            <w:r>
              <w:rPr>
                <w:noProof/>
                <w:webHidden/>
              </w:rPr>
              <w:tab/>
            </w:r>
            <w:r>
              <w:rPr>
                <w:noProof/>
                <w:webHidden/>
              </w:rPr>
              <w:fldChar w:fldCharType="begin"/>
            </w:r>
            <w:r>
              <w:rPr>
                <w:noProof/>
                <w:webHidden/>
              </w:rPr>
              <w:instrText xml:space="preserve"> PAGEREF _Toc37170111 \h </w:instrText>
            </w:r>
            <w:r>
              <w:rPr>
                <w:noProof/>
                <w:webHidden/>
              </w:rPr>
            </w:r>
            <w:r>
              <w:rPr>
                <w:noProof/>
                <w:webHidden/>
              </w:rPr>
              <w:fldChar w:fldCharType="separate"/>
            </w:r>
            <w:r>
              <w:rPr>
                <w:noProof/>
                <w:webHidden/>
              </w:rPr>
              <w:t>7</w:t>
            </w:r>
            <w:r>
              <w:rPr>
                <w:noProof/>
                <w:webHidden/>
              </w:rPr>
              <w:fldChar w:fldCharType="end"/>
            </w:r>
          </w:hyperlink>
        </w:p>
        <w:p w14:paraId="63EC2950" w14:textId="45F718AB" w:rsidR="00923AAA" w:rsidRDefault="00923AAA">
          <w:pPr>
            <w:pStyle w:val="TM1"/>
            <w:tabs>
              <w:tab w:val="right" w:leader="dot" w:pos="8296"/>
            </w:tabs>
            <w:rPr>
              <w:rFonts w:eastAsiaTheme="minorEastAsia"/>
              <w:noProof/>
              <w:color w:val="auto"/>
              <w:sz w:val="22"/>
              <w:lang w:eastAsia="ko-KR"/>
            </w:rPr>
          </w:pPr>
          <w:hyperlink w:anchor="_Toc37170112" w:history="1">
            <w:r w:rsidRPr="00995351">
              <w:rPr>
                <w:rStyle w:val="Lienhypertexte"/>
                <w:noProof/>
              </w:rPr>
              <w:t>Conclusion</w:t>
            </w:r>
            <w:r>
              <w:rPr>
                <w:noProof/>
                <w:webHidden/>
              </w:rPr>
              <w:tab/>
            </w:r>
            <w:r>
              <w:rPr>
                <w:noProof/>
                <w:webHidden/>
              </w:rPr>
              <w:fldChar w:fldCharType="begin"/>
            </w:r>
            <w:r>
              <w:rPr>
                <w:noProof/>
                <w:webHidden/>
              </w:rPr>
              <w:instrText xml:space="preserve"> PAGEREF _Toc37170112 \h </w:instrText>
            </w:r>
            <w:r>
              <w:rPr>
                <w:noProof/>
                <w:webHidden/>
              </w:rPr>
            </w:r>
            <w:r>
              <w:rPr>
                <w:noProof/>
                <w:webHidden/>
              </w:rPr>
              <w:fldChar w:fldCharType="separate"/>
            </w:r>
            <w:r>
              <w:rPr>
                <w:noProof/>
                <w:webHidden/>
              </w:rPr>
              <w:t>9</w:t>
            </w:r>
            <w:r>
              <w:rPr>
                <w:noProof/>
                <w:webHidden/>
              </w:rPr>
              <w:fldChar w:fldCharType="end"/>
            </w:r>
          </w:hyperlink>
        </w:p>
        <w:p w14:paraId="7FE16BE5" w14:textId="75F9D500" w:rsidR="00106FB4" w:rsidRDefault="00106FB4">
          <w:r>
            <w:rPr>
              <w:b/>
              <w:bCs/>
            </w:rPr>
            <w:fldChar w:fldCharType="end"/>
          </w:r>
        </w:p>
      </w:sdtContent>
    </w:sdt>
    <w:p w14:paraId="30498E9B" w14:textId="36F6A9AC" w:rsidR="00CC2A66" w:rsidRPr="00CC2A66" w:rsidRDefault="00106FB4" w:rsidP="00CC2A66">
      <w:pPr>
        <w:rPr>
          <w:rFonts w:asciiTheme="majorHAnsi" w:eastAsiaTheme="majorEastAsia" w:hAnsiTheme="majorHAnsi" w:cstheme="majorBidi"/>
          <w:color w:val="007789" w:themeColor="accent1" w:themeShade="BF"/>
          <w:sz w:val="32"/>
        </w:rPr>
      </w:pPr>
      <w:r>
        <w:br w:type="page"/>
      </w:r>
    </w:p>
    <w:p w14:paraId="28C04664" w14:textId="4D8C7834" w:rsidR="00C6554A" w:rsidRDefault="00CC2A66" w:rsidP="00C6554A">
      <w:pPr>
        <w:pStyle w:val="Titre1"/>
      </w:pPr>
      <w:bookmarkStart w:id="0" w:name="_Toc37170106"/>
      <w:r>
        <w:lastRenderedPageBreak/>
        <w:t>Introduction</w:t>
      </w:r>
      <w:bookmarkEnd w:id="0"/>
    </w:p>
    <w:p w14:paraId="20EC39A9" w14:textId="68F2C9B6" w:rsidR="008C3CE0" w:rsidRDefault="00A077FA" w:rsidP="00923AAA">
      <w:pPr>
        <w:jc w:val="both"/>
      </w:pPr>
      <w:r w:rsidRPr="00A077FA">
        <w:t xml:space="preserve">Ce projet consiste </w:t>
      </w:r>
      <w:r w:rsidR="00FE2BF7">
        <w:t>à la réalisation</w:t>
      </w:r>
      <w:r w:rsidRPr="00A077FA">
        <w:t xml:space="preserve"> </w:t>
      </w:r>
      <w:r w:rsidR="00FE2BF7">
        <w:t>d’</w:t>
      </w:r>
      <w:r w:rsidRPr="00A077FA">
        <w:t xml:space="preserve">un tableau de bord </w:t>
      </w:r>
      <w:r w:rsidRPr="008108C0">
        <w:rPr>
          <w:b/>
          <w:bCs/>
        </w:rPr>
        <w:t>B</w:t>
      </w:r>
      <w:r w:rsidR="00FE2BF7" w:rsidRPr="008108C0">
        <w:rPr>
          <w:b/>
          <w:bCs/>
        </w:rPr>
        <w:t>usiness</w:t>
      </w:r>
      <w:r w:rsidR="00FE2BF7">
        <w:t xml:space="preserve"> </w:t>
      </w:r>
      <w:r w:rsidRPr="008108C0">
        <w:rPr>
          <w:b/>
          <w:bCs/>
        </w:rPr>
        <w:t>I</w:t>
      </w:r>
      <w:r w:rsidR="00FE2BF7" w:rsidRPr="008108C0">
        <w:rPr>
          <w:b/>
          <w:bCs/>
        </w:rPr>
        <w:t>ntelligence</w:t>
      </w:r>
      <w:r w:rsidRPr="00A077FA">
        <w:t xml:space="preserve"> en binôme en suivant les étapes usuelles de gestion de projet. Notre tableau de bord traitera des données concernant les médailles obtenues aux jeux olympiques par pays, édition et discipline.</w:t>
      </w:r>
      <w:r w:rsidR="00FE2BF7">
        <w:t xml:space="preserve"> </w:t>
      </w:r>
      <w:r w:rsidR="008033E8">
        <w:t xml:space="preserve">Nous avons décidé de développer ce site web avec </w:t>
      </w:r>
      <w:r w:rsidR="008033E8" w:rsidRPr="008108C0">
        <w:rPr>
          <w:b/>
          <w:bCs/>
        </w:rPr>
        <w:t>Angular</w:t>
      </w:r>
      <w:r w:rsidR="008033E8">
        <w:t xml:space="preserve"> afin de découvrir et de nous familiariser avec celui-ci.</w:t>
      </w:r>
    </w:p>
    <w:p w14:paraId="45C9BB86" w14:textId="0D51C4E1" w:rsidR="001C7251" w:rsidRDefault="00493635">
      <w:r>
        <w:t>Première page du site :</w:t>
      </w:r>
    </w:p>
    <w:p w14:paraId="0EA3193D" w14:textId="14FA9194" w:rsidR="00FE2BF7" w:rsidRDefault="001C7251">
      <w:r w:rsidRPr="001C7251">
        <w:rPr>
          <w:noProof/>
        </w:rPr>
        <w:drawing>
          <wp:anchor distT="0" distB="0" distL="114300" distR="114300" simplePos="0" relativeHeight="251669504" behindDoc="1" locked="0" layoutInCell="1" allowOverlap="1" wp14:anchorId="32EBAFF2" wp14:editId="4D74010D">
            <wp:simplePos x="0" y="0"/>
            <wp:positionH relativeFrom="margin">
              <wp:align>center</wp:align>
            </wp:positionH>
            <wp:positionV relativeFrom="paragraph">
              <wp:posOffset>313146</wp:posOffset>
            </wp:positionV>
            <wp:extent cx="6885940" cy="4081780"/>
            <wp:effectExtent l="19050" t="19050" r="10160" b="13970"/>
            <wp:wrapTight wrapText="bothSides">
              <wp:wrapPolygon edited="0">
                <wp:start x="-60" y="-101"/>
                <wp:lineTo x="-60" y="21573"/>
                <wp:lineTo x="21572" y="21573"/>
                <wp:lineTo x="21572" y="-101"/>
                <wp:lineTo x="-60" y="-101"/>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85940" cy="408178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E2BF7">
        <w:br w:type="page"/>
      </w:r>
    </w:p>
    <w:p w14:paraId="3CB32FB5" w14:textId="298C4408" w:rsidR="00FE2BF7" w:rsidRDefault="00FE2BF7" w:rsidP="00FE2BF7">
      <w:pPr>
        <w:pStyle w:val="Titre1"/>
      </w:pPr>
      <w:bookmarkStart w:id="1" w:name="_Toc37170107"/>
      <w:r>
        <w:lastRenderedPageBreak/>
        <w:t>Angular</w:t>
      </w:r>
      <w:bookmarkEnd w:id="1"/>
    </w:p>
    <w:p w14:paraId="051AA39A" w14:textId="5877AA79" w:rsidR="00FE2BF7" w:rsidRDefault="00FE2BF7" w:rsidP="00FE2BF7">
      <w:pPr>
        <w:pStyle w:val="Titre2"/>
      </w:pPr>
      <w:bookmarkStart w:id="2" w:name="_Toc37170108"/>
      <w:r>
        <w:t>Installation et prise en main</w:t>
      </w:r>
      <w:bookmarkEnd w:id="2"/>
    </w:p>
    <w:p w14:paraId="477A045D" w14:textId="0BE8BC5B" w:rsidR="00593C57" w:rsidRDefault="00FE2BF7" w:rsidP="00593C57">
      <w:pPr>
        <w:pStyle w:val="Paragraphedeliste"/>
        <w:numPr>
          <w:ilvl w:val="0"/>
          <w:numId w:val="27"/>
        </w:numPr>
      </w:pPr>
      <w:r>
        <w:t>Installation d’</w:t>
      </w:r>
      <w:r w:rsidR="00DB2AFA" w:rsidRPr="00593C57">
        <w:rPr>
          <w:b/>
          <w:bCs/>
        </w:rPr>
        <w:t>A</w:t>
      </w:r>
      <w:r w:rsidRPr="00593C57">
        <w:rPr>
          <w:b/>
          <w:bCs/>
        </w:rPr>
        <w:t>ngul</w:t>
      </w:r>
      <w:r w:rsidR="00DB2AFA" w:rsidRPr="00593C57">
        <w:rPr>
          <w:b/>
          <w:bCs/>
        </w:rPr>
        <w:t>ar</w:t>
      </w:r>
      <w:r w:rsidR="00DB2AFA">
        <w:t>.</w:t>
      </w:r>
      <w:r w:rsidR="008033E8">
        <w:t xml:space="preserve"> </w:t>
      </w:r>
    </w:p>
    <w:p w14:paraId="0D2ACB3F" w14:textId="5D154B95" w:rsidR="00A077FA" w:rsidRDefault="000E6A08" w:rsidP="008C3CE0">
      <w:r>
        <w:t>Pour installer Angular il faut d’abord installer quelques outils :</w:t>
      </w:r>
    </w:p>
    <w:p w14:paraId="0511125B" w14:textId="265C9F9E" w:rsidR="008033E8" w:rsidRPr="000E6A08" w:rsidRDefault="008033E8" w:rsidP="008033E8">
      <w:pPr>
        <w:pStyle w:val="Paragraphedeliste"/>
        <w:numPr>
          <w:ilvl w:val="0"/>
          <w:numId w:val="25"/>
        </w:numPr>
        <w:rPr>
          <w:b/>
          <w:bCs/>
          <w:lang w:bidi="fr-FR"/>
        </w:rPr>
      </w:pPr>
      <w:r w:rsidRPr="00B03243">
        <w:rPr>
          <w:b/>
          <w:bCs/>
          <w:color w:val="00B050"/>
          <w:lang w:bidi="fr-FR"/>
        </w:rPr>
        <w:t>Node.js</w:t>
      </w:r>
    </w:p>
    <w:p w14:paraId="0134C84C" w14:textId="2DCDD888" w:rsidR="000E6A08" w:rsidRPr="000E6A08" w:rsidRDefault="000E6A08" w:rsidP="00D738DC">
      <w:pPr>
        <w:pStyle w:val="Paragraphedeliste"/>
        <w:jc w:val="both"/>
      </w:pPr>
      <w:r>
        <w:rPr>
          <w:lang w:bidi="fr-FR"/>
        </w:rPr>
        <w:t xml:space="preserve">Pour vérifier votre version utilisez la commande suivante : </w:t>
      </w:r>
      <w:r w:rsidRPr="000E6A08">
        <w:rPr>
          <w:color w:val="0D0D0D" w:themeColor="text1" w:themeTint="F2"/>
          <w:sz w:val="20"/>
          <w:szCs w:val="20"/>
          <w:lang w:bidi="fr-FR"/>
        </w:rPr>
        <w:t xml:space="preserve">run </w:t>
      </w:r>
      <w:proofErr w:type="spellStart"/>
      <w:r w:rsidRPr="000E6A08">
        <w:rPr>
          <w:color w:val="0D0D0D" w:themeColor="text1" w:themeTint="F2"/>
          <w:sz w:val="20"/>
          <w:szCs w:val="20"/>
          <w:lang w:bidi="fr-FR"/>
        </w:rPr>
        <w:t>node</w:t>
      </w:r>
      <w:proofErr w:type="spellEnd"/>
      <w:r w:rsidRPr="000E6A08">
        <w:rPr>
          <w:color w:val="0D0D0D" w:themeColor="text1" w:themeTint="F2"/>
          <w:sz w:val="20"/>
          <w:szCs w:val="20"/>
          <w:lang w:bidi="fr-FR"/>
        </w:rPr>
        <w:t xml:space="preserve"> -v</w:t>
      </w:r>
      <w:r>
        <w:rPr>
          <w:lang w:bidi="fr-FR"/>
        </w:rPr>
        <w:br/>
        <w:t>Pour télécharger Node.js : nodejs.org</w:t>
      </w:r>
    </w:p>
    <w:p w14:paraId="5EFC28CB" w14:textId="26E6FB96" w:rsidR="000E6A08" w:rsidRDefault="000E6A08" w:rsidP="008033E8">
      <w:pPr>
        <w:pStyle w:val="Paragraphedeliste"/>
        <w:numPr>
          <w:ilvl w:val="0"/>
          <w:numId w:val="25"/>
        </w:numPr>
        <w:rPr>
          <w:b/>
          <w:bCs/>
          <w:color w:val="000000" w:themeColor="text1"/>
          <w:lang w:bidi="fr-FR"/>
        </w:rPr>
      </w:pPr>
      <w:r w:rsidRPr="000E6A08">
        <w:rPr>
          <w:b/>
          <w:bCs/>
          <w:color w:val="000000" w:themeColor="text1"/>
          <w:lang w:bidi="fr-FR"/>
        </w:rPr>
        <w:t>Angular CLI</w:t>
      </w:r>
    </w:p>
    <w:p w14:paraId="064E71E0" w14:textId="6159E112" w:rsidR="00593C57" w:rsidRPr="000E6A08" w:rsidRDefault="00593C57" w:rsidP="00593C57">
      <w:pPr>
        <w:pStyle w:val="Paragraphedeliste"/>
        <w:rPr>
          <w:b/>
          <w:bCs/>
          <w:color w:val="000000" w:themeColor="text1"/>
          <w:lang w:bidi="fr-FR"/>
        </w:rPr>
      </w:pPr>
      <w:r>
        <w:rPr>
          <w:lang w:bidi="fr-FR"/>
        </w:rPr>
        <w:t>P</w:t>
      </w:r>
      <w:r w:rsidRPr="00A83AEF">
        <w:rPr>
          <w:lang w:bidi="fr-FR"/>
        </w:rPr>
        <w:t xml:space="preserve">our installer </w:t>
      </w:r>
      <w:proofErr w:type="spellStart"/>
      <w:r w:rsidRPr="00A83AEF">
        <w:rPr>
          <w:lang w:bidi="fr-FR"/>
        </w:rPr>
        <w:t>angular</w:t>
      </w:r>
      <w:proofErr w:type="spellEnd"/>
      <w:r w:rsidRPr="00A83AEF">
        <w:rPr>
          <w:lang w:bidi="fr-FR"/>
        </w:rPr>
        <w:t xml:space="preserve"> cli écrivez la </w:t>
      </w:r>
      <w:r>
        <w:rPr>
          <w:lang w:bidi="fr-FR"/>
        </w:rPr>
        <w:t>commande suivante </w:t>
      </w:r>
      <w:r>
        <w:rPr>
          <w:lang w:bidi="fr-FR"/>
        </w:rPr>
        <w:t xml:space="preserve">dans un terminal </w:t>
      </w:r>
      <w:r>
        <w:rPr>
          <w:lang w:bidi="fr-FR"/>
        </w:rPr>
        <w:t xml:space="preserve"> </w:t>
      </w:r>
      <w:r>
        <w:rPr>
          <w:lang w:bidi="fr-FR"/>
        </w:rPr>
        <w:br/>
      </w:r>
      <w:proofErr w:type="spellStart"/>
      <w:r w:rsidRPr="00A83AEF">
        <w:rPr>
          <w:lang w:bidi="fr-FR"/>
        </w:rPr>
        <w:t>npm</w:t>
      </w:r>
      <w:proofErr w:type="spellEnd"/>
      <w:r w:rsidRPr="00A83AEF">
        <w:rPr>
          <w:lang w:bidi="fr-FR"/>
        </w:rPr>
        <w:t xml:space="preserve"> </w:t>
      </w:r>
      <w:proofErr w:type="spellStart"/>
      <w:r w:rsidRPr="00A83AEF">
        <w:rPr>
          <w:lang w:bidi="fr-FR"/>
        </w:rPr>
        <w:t>install</w:t>
      </w:r>
      <w:proofErr w:type="spellEnd"/>
      <w:r w:rsidRPr="00A83AEF">
        <w:rPr>
          <w:lang w:bidi="fr-FR"/>
        </w:rPr>
        <w:t xml:space="preserve"> -g @</w:t>
      </w:r>
      <w:proofErr w:type="spellStart"/>
      <w:r w:rsidRPr="00A83AEF">
        <w:rPr>
          <w:lang w:bidi="fr-FR"/>
        </w:rPr>
        <w:t>angular</w:t>
      </w:r>
      <w:proofErr w:type="spellEnd"/>
      <w:r w:rsidRPr="00A83AEF">
        <w:rPr>
          <w:lang w:bidi="fr-FR"/>
        </w:rPr>
        <w:t>/cli</w:t>
      </w:r>
    </w:p>
    <w:p w14:paraId="6B3AEDFC" w14:textId="3BDA5D9D" w:rsidR="00593C57" w:rsidRDefault="00593C57" w:rsidP="008C3CE0">
      <w:r>
        <w:t>Après avoir installé ces outils, il faut créer un espace de travail avec la commande :</w:t>
      </w:r>
    </w:p>
    <w:p w14:paraId="41A932D8" w14:textId="4D1781FB" w:rsidR="00593C57" w:rsidRPr="00803F2A" w:rsidRDefault="00593C57" w:rsidP="00593C57">
      <w:pPr>
        <w:pBdr>
          <w:left w:val="single" w:sz="24" w:space="30" w:color="235AAA"/>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Consolas" w:eastAsia="Times New Roman" w:hAnsi="Consolas" w:cs="Courier New"/>
          <w:color w:val="000000"/>
          <w:sz w:val="21"/>
          <w:szCs w:val="21"/>
          <w:lang w:eastAsia="ko-KR"/>
        </w:rPr>
      </w:pPr>
      <w:proofErr w:type="spellStart"/>
      <w:proofErr w:type="gramStart"/>
      <w:r w:rsidRPr="00803F2A">
        <w:rPr>
          <w:rFonts w:ascii="Consolas" w:eastAsia="Times New Roman" w:hAnsi="Consolas" w:cs="Courier New"/>
          <w:color w:val="000000"/>
          <w:sz w:val="20"/>
          <w:szCs w:val="20"/>
          <w:shd w:val="clear" w:color="auto" w:fill="F5F6F7"/>
          <w:lang w:eastAsia="ko-KR"/>
        </w:rPr>
        <w:t>ng</w:t>
      </w:r>
      <w:proofErr w:type="spellEnd"/>
      <w:proofErr w:type="gramEnd"/>
      <w:r w:rsidRPr="00803F2A">
        <w:rPr>
          <w:rFonts w:ascii="Consolas" w:eastAsia="Times New Roman" w:hAnsi="Consolas" w:cs="Courier New"/>
          <w:color w:val="000000"/>
          <w:sz w:val="20"/>
          <w:szCs w:val="20"/>
          <w:shd w:val="clear" w:color="auto" w:fill="F5F6F7"/>
          <w:lang w:eastAsia="ko-KR"/>
        </w:rPr>
        <w:t xml:space="preserve"> new </w:t>
      </w:r>
      <w:proofErr w:type="spellStart"/>
      <w:r w:rsidRPr="00803F2A">
        <w:rPr>
          <w:rFonts w:ascii="Consolas" w:eastAsia="Times New Roman" w:hAnsi="Consolas" w:cs="Courier New"/>
          <w:color w:val="000000"/>
          <w:sz w:val="20"/>
          <w:szCs w:val="20"/>
          <w:shd w:val="clear" w:color="auto" w:fill="F5F6F7"/>
          <w:lang w:eastAsia="ko-KR"/>
        </w:rPr>
        <w:t>my</w:t>
      </w:r>
      <w:proofErr w:type="spellEnd"/>
      <w:r w:rsidRPr="00803F2A">
        <w:rPr>
          <w:rFonts w:ascii="Consolas" w:eastAsia="Times New Roman" w:hAnsi="Consolas" w:cs="Courier New"/>
          <w:color w:val="000000"/>
          <w:sz w:val="20"/>
          <w:szCs w:val="20"/>
          <w:shd w:val="clear" w:color="auto" w:fill="F5F6F7"/>
          <w:lang w:eastAsia="ko-KR"/>
        </w:rPr>
        <w:t>-app</w:t>
      </w:r>
    </w:p>
    <w:p w14:paraId="574937BC" w14:textId="5D6AD3E9" w:rsidR="00593C57" w:rsidRDefault="00593C57" w:rsidP="00D738DC">
      <w:pPr>
        <w:jc w:val="both"/>
      </w:pPr>
      <w:r w:rsidRPr="00593C57">
        <w:t>Il suffit e</w:t>
      </w:r>
      <w:r>
        <w:t>nsuite d’accepter les paramètres par défaut et l’application est créée. Pour démarrer le site web, il faut aller dans l’espace de travail créé et ouvrir un terminal et exécuter la commande suivante :</w:t>
      </w:r>
    </w:p>
    <w:p w14:paraId="11395424" w14:textId="25530FAE" w:rsidR="00593C57" w:rsidRPr="00803F2A" w:rsidRDefault="00593C57" w:rsidP="00593C57">
      <w:pPr>
        <w:pBdr>
          <w:left w:val="single" w:sz="24" w:space="30" w:color="235AAA"/>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Consolas" w:eastAsia="Times New Roman" w:hAnsi="Consolas" w:cs="Courier New"/>
          <w:color w:val="000000"/>
          <w:sz w:val="21"/>
          <w:szCs w:val="21"/>
          <w:lang w:eastAsia="ko-KR"/>
        </w:rPr>
      </w:pPr>
      <w:proofErr w:type="spellStart"/>
      <w:proofErr w:type="gramStart"/>
      <w:r w:rsidRPr="00803F2A">
        <w:rPr>
          <w:rFonts w:ascii="Consolas" w:eastAsia="Times New Roman" w:hAnsi="Consolas" w:cs="Courier New"/>
          <w:color w:val="000000"/>
          <w:sz w:val="21"/>
          <w:szCs w:val="21"/>
          <w:lang w:eastAsia="ko-KR"/>
        </w:rPr>
        <w:t>ng</w:t>
      </w:r>
      <w:proofErr w:type="spellEnd"/>
      <w:proofErr w:type="gramEnd"/>
      <w:r w:rsidRPr="00803F2A">
        <w:rPr>
          <w:rFonts w:ascii="Consolas" w:eastAsia="Times New Roman" w:hAnsi="Consolas" w:cs="Courier New"/>
          <w:color w:val="000000"/>
          <w:sz w:val="21"/>
          <w:szCs w:val="21"/>
          <w:lang w:eastAsia="ko-KR"/>
        </w:rPr>
        <w:t xml:space="preserve"> serve --open</w:t>
      </w:r>
    </w:p>
    <w:p w14:paraId="7C317087" w14:textId="4DBF0A3E" w:rsidR="00593C57" w:rsidRDefault="00803F2A" w:rsidP="00D738DC">
      <w:pPr>
        <w:jc w:val="both"/>
      </w:pPr>
      <w:r>
        <w:rPr>
          <w:noProof/>
        </w:rPr>
        <w:drawing>
          <wp:anchor distT="0" distB="0" distL="114300" distR="114300" simplePos="0" relativeHeight="251670528" behindDoc="1" locked="0" layoutInCell="1" allowOverlap="1" wp14:anchorId="15A2EE75" wp14:editId="34F8D69F">
            <wp:simplePos x="0" y="0"/>
            <wp:positionH relativeFrom="margin">
              <wp:align>center</wp:align>
            </wp:positionH>
            <wp:positionV relativeFrom="paragraph">
              <wp:posOffset>907357</wp:posOffset>
            </wp:positionV>
            <wp:extent cx="4095750" cy="2856763"/>
            <wp:effectExtent l="19050" t="19050" r="19050" b="20320"/>
            <wp:wrapTight wrapText="bothSides">
              <wp:wrapPolygon edited="0">
                <wp:start x="-100" y="-144"/>
                <wp:lineTo x="-100" y="21610"/>
                <wp:lineTo x="21600" y="21610"/>
                <wp:lineTo x="21600" y="-144"/>
                <wp:lineTo x="-100" y="-144"/>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38375"/>
                    <a:stretch/>
                  </pic:blipFill>
                  <pic:spPr bwMode="auto">
                    <a:xfrm>
                      <a:off x="0" y="0"/>
                      <a:ext cx="4095750" cy="2856763"/>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C57" w:rsidRPr="00593C57">
        <w:t>Cette commande permet de d</w:t>
      </w:r>
      <w:r w:rsidR="00593C57">
        <w:t xml:space="preserve">éployer le serveur local et de construire le site web à partir de l’espace de travail. Enfin il suffit d’ouvrir l’adresse </w:t>
      </w:r>
      <w:r w:rsidR="00593C57" w:rsidRPr="00593C57">
        <w:rPr>
          <w:rFonts w:ascii="Roboto" w:hAnsi="Roboto"/>
          <w:color w:val="444444"/>
          <w:spacing w:val="5"/>
          <w:sz w:val="21"/>
          <w:szCs w:val="21"/>
          <w:shd w:val="clear" w:color="auto" w:fill="FFFFFF"/>
        </w:rPr>
        <w:t> </w:t>
      </w:r>
      <w:hyperlink r:id="rId12" w:history="1">
        <w:r w:rsidR="00593C57" w:rsidRPr="00E906D6">
          <w:rPr>
            <w:rStyle w:val="Lienhypertexte"/>
            <w:rFonts w:ascii="Courier New" w:hAnsi="Courier New" w:cs="Courier New"/>
            <w:spacing w:val="5"/>
            <w:sz w:val="19"/>
            <w:szCs w:val="19"/>
            <w:shd w:val="clear" w:color="auto" w:fill="FFFFFF"/>
          </w:rPr>
          <w:t>http://localhost:4200/</w:t>
        </w:r>
      </w:hyperlink>
      <w:r w:rsidR="00593C57">
        <w:rPr>
          <w:rFonts w:ascii="Courier New" w:hAnsi="Courier New" w:cs="Courier New"/>
          <w:color w:val="444444"/>
          <w:spacing w:val="5"/>
          <w:sz w:val="19"/>
          <w:szCs w:val="19"/>
          <w:shd w:val="clear" w:color="auto" w:fill="FFFFFF"/>
        </w:rPr>
        <w:t xml:space="preserve"> </w:t>
      </w:r>
      <w:r w:rsidR="00593C57" w:rsidRPr="00593C57">
        <w:t>dans un navigateur de recherche.</w:t>
      </w:r>
      <w:r>
        <w:t xml:space="preserve"> Voilà ce que l’on obtient :</w:t>
      </w:r>
    </w:p>
    <w:p w14:paraId="26B81577" w14:textId="0F410DE7" w:rsidR="00803F2A" w:rsidRDefault="00803F2A" w:rsidP="008C3CE0"/>
    <w:p w14:paraId="298B72CB" w14:textId="6A15278C" w:rsidR="00593C57" w:rsidRDefault="00593C57">
      <w:r>
        <w:br w:type="page"/>
      </w:r>
    </w:p>
    <w:p w14:paraId="1C1F9FFA" w14:textId="77777777" w:rsidR="0002217B" w:rsidRDefault="00FE2BF7" w:rsidP="0002217B">
      <w:pPr>
        <w:pStyle w:val="Paragraphedeliste"/>
        <w:numPr>
          <w:ilvl w:val="0"/>
          <w:numId w:val="27"/>
        </w:numPr>
      </w:pPr>
      <w:r>
        <w:lastRenderedPageBreak/>
        <w:t>Prise en main d’</w:t>
      </w:r>
      <w:r w:rsidR="00981845">
        <w:t>A</w:t>
      </w:r>
      <w:r>
        <w:t>ngular.</w:t>
      </w:r>
      <w:r w:rsidR="00DB2AFA">
        <w:t xml:space="preserve"> </w:t>
      </w:r>
    </w:p>
    <w:p w14:paraId="379C914E" w14:textId="0904C551" w:rsidR="00FE2BF7" w:rsidRDefault="000376B7" w:rsidP="00D738DC">
      <w:pPr>
        <w:ind w:left="360"/>
        <w:jc w:val="both"/>
      </w:pPr>
      <w:r>
        <w:rPr>
          <w:noProof/>
        </w:rPr>
        <mc:AlternateContent>
          <mc:Choice Requires="wpg">
            <w:drawing>
              <wp:anchor distT="0" distB="0" distL="114300" distR="114300" simplePos="0" relativeHeight="251663360" behindDoc="0" locked="0" layoutInCell="1" allowOverlap="1" wp14:anchorId="0C276635" wp14:editId="17126A01">
                <wp:simplePos x="0" y="0"/>
                <wp:positionH relativeFrom="margin">
                  <wp:align>center</wp:align>
                </wp:positionH>
                <wp:positionV relativeFrom="paragraph">
                  <wp:posOffset>1317625</wp:posOffset>
                </wp:positionV>
                <wp:extent cx="6068060" cy="3327400"/>
                <wp:effectExtent l="19050" t="19050" r="27940" b="25400"/>
                <wp:wrapTight wrapText="bothSides">
                  <wp:wrapPolygon edited="0">
                    <wp:start x="-68" y="-124"/>
                    <wp:lineTo x="-68" y="21641"/>
                    <wp:lineTo x="21632" y="21641"/>
                    <wp:lineTo x="21632" y="-124"/>
                    <wp:lineTo x="-68" y="-124"/>
                  </wp:wrapPolygon>
                </wp:wrapTight>
                <wp:docPr id="7" name="Groupe 7"/>
                <wp:cNvGraphicFramePr/>
                <a:graphic xmlns:a="http://schemas.openxmlformats.org/drawingml/2006/main">
                  <a:graphicData uri="http://schemas.microsoft.com/office/word/2010/wordprocessingGroup">
                    <wpg:wgp>
                      <wpg:cNvGrpSpPr/>
                      <wpg:grpSpPr>
                        <a:xfrm>
                          <a:off x="0" y="0"/>
                          <a:ext cx="6068060" cy="3327400"/>
                          <a:chOff x="0" y="0"/>
                          <a:chExt cx="5280660" cy="2895600"/>
                        </a:xfrm>
                      </wpg:grpSpPr>
                      <pic:pic xmlns:pic="http://schemas.openxmlformats.org/drawingml/2006/picture">
                        <pic:nvPicPr>
                          <pic:cNvPr id="5" name="Image 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519045"/>
                          </a:xfrm>
                          <a:prstGeom prst="rect">
                            <a:avLst/>
                          </a:prstGeom>
                          <a:noFill/>
                          <a:ln>
                            <a:solidFill>
                              <a:schemeClr val="bg1">
                                <a:lumMod val="75000"/>
                              </a:schemeClr>
                            </a:solidFill>
                          </a:ln>
                        </pic:spPr>
                      </pic:pic>
                      <pic:pic xmlns:pic="http://schemas.openxmlformats.org/drawingml/2006/picture">
                        <pic:nvPicPr>
                          <pic:cNvPr id="6" name="Image 6"/>
                          <pic:cNvPicPr>
                            <a:picLocks noChangeAspect="1"/>
                          </pic:cNvPicPr>
                        </pic:nvPicPr>
                        <pic:blipFill rotWithShape="1">
                          <a:blip r:embed="rId14" cstate="print">
                            <a:extLst>
                              <a:ext uri="{28A0092B-C50C-407E-A947-70E740481C1C}">
                                <a14:useLocalDpi xmlns:a14="http://schemas.microsoft.com/office/drawing/2010/main" val="0"/>
                              </a:ext>
                            </a:extLst>
                          </a:blip>
                          <a:srcRect t="17886"/>
                          <a:stretch/>
                        </pic:blipFill>
                        <pic:spPr bwMode="auto">
                          <a:xfrm>
                            <a:off x="6350" y="2254250"/>
                            <a:ext cx="5274310" cy="641350"/>
                          </a:xfrm>
                          <a:prstGeom prst="rect">
                            <a:avLst/>
                          </a:prstGeom>
                          <a:noFill/>
                          <a:ln>
                            <a:solidFill>
                              <a:schemeClr val="bg1">
                                <a:lumMod val="75000"/>
                              </a:schemeClr>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9A9E5B" id="Groupe 7" o:spid="_x0000_s1026" style="position:absolute;margin-left:0;margin-top:103.75pt;width:477.8pt;height:262pt;z-index:251663360;mso-position-horizontal:center;mso-position-horizontal-relative:margin;mso-width-relative:margin;mso-height-relative:margin" coordsize="5280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52743;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" stroked="t" strokecolor="#bfbfbf [2412]">
                  <v:imagedata r:id="rId15" o:title=""/>
                  <v:path arrowok="t"/>
                </v:shape>
                <v:shape id="Image 6" o:spid="_x0000_s1028" type="#_x0000_t75" style="position:absolute;left:63;top:22542;width:52743;height: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" stroked="t" strokecolor="#bfbfbf [2412]">
                  <v:imagedata r:id="rId16" o:title="" croptop="11722f"/>
                  <v:path arrowok="t"/>
                </v:shape>
                <w10:wrap type="tight" anchorx="margin"/>
              </v:group>
            </w:pict>
          </mc:Fallback>
        </mc:AlternateContent>
      </w:r>
      <w:r w:rsidR="0002217B">
        <w:t>Avant de commencer à développer notre application nous avons jugé important de nous former et de commencer par un tutoriel.</w:t>
      </w:r>
      <w:r w:rsidR="00923AAA">
        <w:t xml:space="preserve"> Nous avons réalisé un </w:t>
      </w:r>
      <w:r w:rsidR="00D738DC">
        <w:t xml:space="preserve">premier site avec un bouton qui compte les clicks, un label </w:t>
      </w:r>
      <w:proofErr w:type="spellStart"/>
      <w:r w:rsidR="00D738DC">
        <w:t>text</w:t>
      </w:r>
      <w:proofErr w:type="spellEnd"/>
      <w:r w:rsidR="00D738DC">
        <w:t xml:space="preserve"> et un afficheur qui montre le nombre de fois que l’on a cliqué et qui résout une simple équation.</w:t>
      </w:r>
    </w:p>
    <w:p w14:paraId="1F9F520C" w14:textId="4656BFB1" w:rsidR="00FE2BF7" w:rsidRDefault="00FE2BF7">
      <w:bookmarkStart w:id="3" w:name="_GoBack"/>
      <w:bookmarkEnd w:id="3"/>
      <w:r>
        <w:br w:type="page"/>
      </w:r>
    </w:p>
    <w:p w14:paraId="37D28994" w14:textId="70A544CD" w:rsidR="00FE2BF7" w:rsidRDefault="00FE2BF7" w:rsidP="007E0B90">
      <w:pPr>
        <w:pStyle w:val="Titre1"/>
      </w:pPr>
      <w:bookmarkStart w:id="4" w:name="_Toc37170109"/>
      <w:r>
        <w:lastRenderedPageBreak/>
        <w:t>Dashboard</w:t>
      </w:r>
      <w:bookmarkEnd w:id="4"/>
    </w:p>
    <w:p w14:paraId="0F4D6BC7" w14:textId="282C7C26" w:rsidR="00FE2BF7" w:rsidRDefault="00FE2BF7" w:rsidP="008C3CE0"/>
    <w:p w14:paraId="4DA382E3" w14:textId="2080FA7C" w:rsidR="00FE2BF7" w:rsidRDefault="001A3D76" w:rsidP="008C3CE0">
      <w:r>
        <w:rPr>
          <w:noProof/>
        </w:rPr>
        <w:drawing>
          <wp:anchor distT="0" distB="0" distL="114300" distR="114300" simplePos="0" relativeHeight="251665408" behindDoc="1" locked="0" layoutInCell="1" allowOverlap="1" wp14:anchorId="259518EA" wp14:editId="5237CACF">
            <wp:simplePos x="0" y="0"/>
            <wp:positionH relativeFrom="margin">
              <wp:align>center</wp:align>
            </wp:positionH>
            <wp:positionV relativeFrom="paragraph">
              <wp:posOffset>515832</wp:posOffset>
            </wp:positionV>
            <wp:extent cx="6871774" cy="2607733"/>
            <wp:effectExtent l="19050" t="19050" r="24765" b="21590"/>
            <wp:wrapTight wrapText="bothSides">
              <wp:wrapPolygon edited="0">
                <wp:start x="-60" y="-158"/>
                <wp:lineTo x="-60" y="21621"/>
                <wp:lineTo x="21618" y="21621"/>
                <wp:lineTo x="21618" y="-158"/>
                <wp:lineTo x="-60" y="-158"/>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71774" cy="2607733"/>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FE2BF7">
        <w:t>Réalisation de l’interface du tableau de bord, implémentation des différents graphiques</w:t>
      </w:r>
      <w:r>
        <w:t xml:space="preserve"> dans le projet.</w:t>
      </w:r>
    </w:p>
    <w:p w14:paraId="2431DBEE" w14:textId="58F58FFB" w:rsidR="002302AF" w:rsidRDefault="001A3D76" w:rsidP="008C3CE0">
      <w:r w:rsidRPr="00FE2BF7">
        <w:rPr>
          <w:noProof/>
        </w:rPr>
        <w:drawing>
          <wp:anchor distT="0" distB="0" distL="114300" distR="114300" simplePos="0" relativeHeight="251664384" behindDoc="1" locked="0" layoutInCell="1" allowOverlap="1" wp14:anchorId="39E4B464" wp14:editId="7DB96586">
            <wp:simplePos x="0" y="0"/>
            <wp:positionH relativeFrom="margin">
              <wp:align>center</wp:align>
            </wp:positionH>
            <wp:positionV relativeFrom="paragraph">
              <wp:posOffset>2960370</wp:posOffset>
            </wp:positionV>
            <wp:extent cx="6652895" cy="3742055"/>
            <wp:effectExtent l="19050" t="19050" r="14605" b="10795"/>
            <wp:wrapTight wrapText="bothSides">
              <wp:wrapPolygon edited="0">
                <wp:start x="-62" y="-110"/>
                <wp:lineTo x="-62" y="21552"/>
                <wp:lineTo x="21586" y="21552"/>
                <wp:lineTo x="21586" y="-110"/>
                <wp:lineTo x="-62" y="-11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52895" cy="3742055"/>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3BB16D3F" w14:textId="2D9ADB02" w:rsidR="00FE2BF7" w:rsidRDefault="0000692B" w:rsidP="008C3CE0">
      <w:r>
        <w:t>D</w:t>
      </w:r>
    </w:p>
    <w:p w14:paraId="12FCF381" w14:textId="28D0B4E5" w:rsidR="0000692B" w:rsidRDefault="0000692B">
      <w:r>
        <w:br w:type="page"/>
      </w:r>
    </w:p>
    <w:p w14:paraId="69B86E82" w14:textId="19E02E16" w:rsidR="0000692B" w:rsidRDefault="0000692B" w:rsidP="00FB61D4">
      <w:pPr>
        <w:pStyle w:val="Titre1"/>
      </w:pPr>
      <w:bookmarkStart w:id="5" w:name="_Toc37170110"/>
      <w:proofErr w:type="spellStart"/>
      <w:r>
        <w:lastRenderedPageBreak/>
        <w:t>Map</w:t>
      </w:r>
      <w:bookmarkEnd w:id="5"/>
      <w:proofErr w:type="spellEnd"/>
    </w:p>
    <w:p w14:paraId="543D7B67" w14:textId="53C3E64F" w:rsidR="0000692B" w:rsidRDefault="00292C9D" w:rsidP="008C3CE0">
      <w:r w:rsidRPr="00292C9D">
        <w:rPr>
          <w:noProof/>
        </w:rPr>
        <w:drawing>
          <wp:anchor distT="0" distB="0" distL="114300" distR="114300" simplePos="0" relativeHeight="251666432" behindDoc="1" locked="0" layoutInCell="1" allowOverlap="1" wp14:anchorId="60CD5505" wp14:editId="33A07F80">
            <wp:simplePos x="0" y="0"/>
            <wp:positionH relativeFrom="margin">
              <wp:align>center</wp:align>
            </wp:positionH>
            <wp:positionV relativeFrom="paragraph">
              <wp:posOffset>563668</wp:posOffset>
            </wp:positionV>
            <wp:extent cx="6661785" cy="3792855"/>
            <wp:effectExtent l="19050" t="19050" r="24765" b="17145"/>
            <wp:wrapTight wrapText="bothSides">
              <wp:wrapPolygon edited="0">
                <wp:start x="-62" y="-108"/>
                <wp:lineTo x="-62" y="21589"/>
                <wp:lineTo x="21619" y="21589"/>
                <wp:lineTo x="21619" y="-108"/>
                <wp:lineTo x="-62" y="-108"/>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61785" cy="3792855"/>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00692B">
        <w:t xml:space="preserve">L’onglet </w:t>
      </w:r>
      <w:proofErr w:type="spellStart"/>
      <w:r w:rsidR="0000692B">
        <w:t>map</w:t>
      </w:r>
      <w:proofErr w:type="spellEnd"/>
      <w:r w:rsidR="0000692B">
        <w:t xml:space="preserve"> permet de consulter pour chaque pays le nombre de médailles re</w:t>
      </w:r>
      <w:r>
        <w:t>m</w:t>
      </w:r>
      <w:r w:rsidR="0000692B">
        <w:t xml:space="preserve">portées aux Jeux </w:t>
      </w:r>
      <w:r>
        <w:t>Olympiques</w:t>
      </w:r>
      <w:r w:rsidR="0000692B">
        <w:t>.</w:t>
      </w:r>
    </w:p>
    <w:p w14:paraId="11815D29" w14:textId="1A97FCA4" w:rsidR="00292C9D" w:rsidRDefault="00292C9D" w:rsidP="008C3CE0"/>
    <w:p w14:paraId="4854D204" w14:textId="3FF62510" w:rsidR="0000692B" w:rsidRDefault="0000692B" w:rsidP="008C3CE0">
      <w:r>
        <w:t xml:space="preserve">Comment on a </w:t>
      </w:r>
      <w:r w:rsidR="007E369A">
        <w:t>inséré</w:t>
      </w:r>
      <w:r>
        <w:t xml:space="preserve"> la </w:t>
      </w:r>
      <w:proofErr w:type="spellStart"/>
      <w:r>
        <w:t>map</w:t>
      </w:r>
      <w:proofErr w:type="spellEnd"/>
      <w:r>
        <w:t>.</w:t>
      </w:r>
    </w:p>
    <w:p w14:paraId="4D2F2751" w14:textId="25041A08" w:rsidR="00AD08AD" w:rsidRDefault="00AD08AD">
      <w:r>
        <w:br w:type="page"/>
      </w:r>
    </w:p>
    <w:p w14:paraId="296762F3" w14:textId="31F58927" w:rsidR="00AD08AD" w:rsidRDefault="00AD08AD" w:rsidP="00FB61D4">
      <w:pPr>
        <w:pStyle w:val="Titre1"/>
        <w:rPr>
          <w:lang w:val="en-US"/>
        </w:rPr>
      </w:pPr>
      <w:bookmarkStart w:id="6" w:name="_Toc37170111"/>
      <w:r w:rsidRPr="00AD08AD">
        <w:rPr>
          <w:lang w:val="en-US"/>
        </w:rPr>
        <w:lastRenderedPageBreak/>
        <w:t>List of Countries, List of D</w:t>
      </w:r>
      <w:r>
        <w:rPr>
          <w:lang w:val="en-US"/>
        </w:rPr>
        <w:t>isciplines List of Games</w:t>
      </w:r>
      <w:bookmarkEnd w:id="6"/>
    </w:p>
    <w:p w14:paraId="7159BE86" w14:textId="27C7D2C9" w:rsidR="00802D3E" w:rsidRDefault="001436FD" w:rsidP="008C3CE0">
      <w:r w:rsidRPr="001436FD">
        <w:rPr>
          <w:noProof/>
        </w:rPr>
        <w:drawing>
          <wp:anchor distT="0" distB="0" distL="114300" distR="114300" simplePos="0" relativeHeight="251668480" behindDoc="1" locked="0" layoutInCell="1" allowOverlap="1" wp14:anchorId="73DBD172" wp14:editId="574909FB">
            <wp:simplePos x="0" y="0"/>
            <wp:positionH relativeFrom="margin">
              <wp:align>center</wp:align>
            </wp:positionH>
            <wp:positionV relativeFrom="paragraph">
              <wp:posOffset>4180840</wp:posOffset>
            </wp:positionV>
            <wp:extent cx="6093460" cy="3469005"/>
            <wp:effectExtent l="19050" t="19050" r="21590" b="17145"/>
            <wp:wrapTight wrapText="bothSides">
              <wp:wrapPolygon edited="0">
                <wp:start x="-68" y="-119"/>
                <wp:lineTo x="-68" y="21588"/>
                <wp:lineTo x="21609" y="21588"/>
                <wp:lineTo x="21609" y="-119"/>
                <wp:lineTo x="-68" y="-119"/>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3460" cy="3469005"/>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F70E6C">
        <w:rPr>
          <w:noProof/>
        </w:rPr>
        <w:drawing>
          <wp:anchor distT="0" distB="0" distL="114300" distR="114300" simplePos="0" relativeHeight="251667456" behindDoc="1" locked="0" layoutInCell="1" allowOverlap="1" wp14:anchorId="53D89D8B" wp14:editId="0903BBDE">
            <wp:simplePos x="0" y="0"/>
            <wp:positionH relativeFrom="margin">
              <wp:align>center</wp:align>
            </wp:positionH>
            <wp:positionV relativeFrom="paragraph">
              <wp:posOffset>564303</wp:posOffset>
            </wp:positionV>
            <wp:extent cx="6065934" cy="3454400"/>
            <wp:effectExtent l="19050" t="19050" r="11430" b="12700"/>
            <wp:wrapTight wrapText="bothSides">
              <wp:wrapPolygon edited="0">
                <wp:start x="-68" y="-119"/>
                <wp:lineTo x="-68" y="21560"/>
                <wp:lineTo x="21573" y="21560"/>
                <wp:lineTo x="21573" y="-119"/>
                <wp:lineTo x="-68" y="-119"/>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65934" cy="34544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802D3E" w:rsidRPr="00802D3E">
        <w:t>Ces onglets permet</w:t>
      </w:r>
      <w:r w:rsidR="00A93B74">
        <w:t>tent</w:t>
      </w:r>
      <w:r w:rsidR="00802D3E" w:rsidRPr="00802D3E">
        <w:t xml:space="preserve"> de consulter u</w:t>
      </w:r>
      <w:r w:rsidR="00802D3E">
        <w:t>ne liste plus détaillée des pays, des disciplines ou encore des éditions des Jeux Olympiques.</w:t>
      </w:r>
    </w:p>
    <w:p w14:paraId="4F07CB06" w14:textId="08BD632D" w:rsidR="00F70E6C" w:rsidRDefault="00CC7DF8" w:rsidP="008C3CE0">
      <w:r>
        <w:t>Comment ces onglets fonctionnent…</w:t>
      </w:r>
    </w:p>
    <w:p w14:paraId="64927675" w14:textId="61D760C9" w:rsidR="00CC7DF8" w:rsidRDefault="00CC7DF8">
      <w:r>
        <w:br w:type="page"/>
      </w:r>
    </w:p>
    <w:p w14:paraId="1EA8E9A5" w14:textId="49FFA4A4" w:rsidR="00CC7DF8" w:rsidRDefault="00CC7DF8" w:rsidP="008C3CE0">
      <w:r>
        <w:lastRenderedPageBreak/>
        <w:t>Les Parties Solo</w:t>
      </w:r>
    </w:p>
    <w:p w14:paraId="16E3ADEA" w14:textId="1A470469" w:rsidR="00CC7DF8" w:rsidRPr="00F57DD2" w:rsidRDefault="006365F5" w:rsidP="008C3CE0">
      <w:pPr>
        <w:rPr>
          <w:lang w:val="en-US"/>
        </w:rPr>
      </w:pPr>
      <w:proofErr w:type="gramStart"/>
      <w:r w:rsidRPr="00F57DD2">
        <w:rPr>
          <w:lang w:val="en-US"/>
        </w:rPr>
        <w:t>Jaël :</w:t>
      </w:r>
      <w:proofErr w:type="gramEnd"/>
      <w:r w:rsidRPr="00F57DD2">
        <w:rPr>
          <w:lang w:val="en-US"/>
        </w:rPr>
        <w:t xml:space="preserve"> Git ?</w:t>
      </w:r>
      <w:r w:rsidR="00F57DD2" w:rsidRPr="00F57DD2">
        <w:rPr>
          <w:lang w:val="en-US"/>
        </w:rPr>
        <w:t xml:space="preserve"> </w:t>
      </w:r>
      <w:proofErr w:type="spellStart"/>
      <w:r w:rsidR="00F57DD2" w:rsidRPr="00F57DD2">
        <w:rPr>
          <w:lang w:val="en-US"/>
        </w:rPr>
        <w:t>a</w:t>
      </w:r>
      <w:r w:rsidR="00F57DD2">
        <w:rPr>
          <w:lang w:val="en-US"/>
        </w:rPr>
        <w:t>utre</w:t>
      </w:r>
      <w:proofErr w:type="spellEnd"/>
      <w:r w:rsidR="00F57DD2">
        <w:rPr>
          <w:lang w:val="en-US"/>
        </w:rPr>
        <w:t xml:space="preserve"> ?</w:t>
      </w:r>
    </w:p>
    <w:p w14:paraId="2E5F81B5" w14:textId="7C2212A2" w:rsidR="006365F5" w:rsidRPr="00F57DD2" w:rsidRDefault="006365F5" w:rsidP="008C3CE0">
      <w:pPr>
        <w:rPr>
          <w:lang w:val="en-US"/>
        </w:rPr>
      </w:pPr>
      <w:proofErr w:type="gramStart"/>
      <w:r w:rsidRPr="00F57DD2">
        <w:rPr>
          <w:lang w:val="en-US"/>
        </w:rPr>
        <w:t>Willy :</w:t>
      </w:r>
      <w:proofErr w:type="gramEnd"/>
      <w:r w:rsidRPr="00F57DD2">
        <w:rPr>
          <w:lang w:val="en-US"/>
        </w:rPr>
        <w:t xml:space="preserve"> Compodoc</w:t>
      </w:r>
    </w:p>
    <w:p w14:paraId="4231BBD9" w14:textId="47E36CF9" w:rsidR="00656420" w:rsidRPr="00F57DD2" w:rsidRDefault="00656420">
      <w:pPr>
        <w:rPr>
          <w:lang w:val="en-US"/>
        </w:rPr>
      </w:pPr>
      <w:r w:rsidRPr="00F57DD2">
        <w:rPr>
          <w:lang w:val="en-US"/>
        </w:rPr>
        <w:br w:type="page"/>
      </w:r>
    </w:p>
    <w:p w14:paraId="6DE3F7CE" w14:textId="7BCAC892" w:rsidR="00656420" w:rsidRDefault="00656420" w:rsidP="00656420">
      <w:pPr>
        <w:pStyle w:val="Titre1"/>
      </w:pPr>
      <w:bookmarkStart w:id="7" w:name="_Toc37170112"/>
      <w:r>
        <w:lastRenderedPageBreak/>
        <w:t>Conclusion</w:t>
      </w:r>
      <w:bookmarkEnd w:id="7"/>
    </w:p>
    <w:p w14:paraId="2D7D83EC" w14:textId="77777777" w:rsidR="00656420" w:rsidRPr="00802D3E" w:rsidRDefault="00656420" w:rsidP="008C3CE0"/>
    <w:sectPr w:rsidR="00656420" w:rsidRPr="00802D3E" w:rsidSect="00D5222D">
      <w:footerReference w:type="default" r:id="rId22"/>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E58D1" w14:textId="77777777" w:rsidR="00E46654" w:rsidRDefault="00E46654" w:rsidP="00C6554A">
      <w:pPr>
        <w:spacing w:before="0" w:after="0" w:line="240" w:lineRule="auto"/>
      </w:pPr>
      <w:r>
        <w:separator/>
      </w:r>
    </w:p>
  </w:endnote>
  <w:endnote w:type="continuationSeparator" w:id="0">
    <w:p w14:paraId="01BF8761" w14:textId="77777777" w:rsidR="00E46654" w:rsidRDefault="00E46654"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4C761" w14:textId="77777777" w:rsidR="002163EE" w:rsidRDefault="00ED7C44">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89714F">
      <w:rPr>
        <w:noProof/>
        <w:lang w:bidi="fr-FR"/>
      </w:rPr>
      <w:t>1</w:t>
    </w:r>
    <w:r>
      <w:rPr>
        <w:lang w:bidi="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0503F" w14:textId="77777777" w:rsidR="00E46654" w:rsidRDefault="00E46654" w:rsidP="00C6554A">
      <w:pPr>
        <w:spacing w:before="0" w:after="0" w:line="240" w:lineRule="auto"/>
      </w:pPr>
      <w:r>
        <w:separator/>
      </w:r>
    </w:p>
  </w:footnote>
  <w:footnote w:type="continuationSeparator" w:id="0">
    <w:p w14:paraId="023140F0" w14:textId="77777777" w:rsidR="00E46654" w:rsidRDefault="00E46654"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37D8E88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6A4705"/>
    <w:multiLevelType w:val="hybridMultilevel"/>
    <w:tmpl w:val="17B61D52"/>
    <w:lvl w:ilvl="0" w:tplc="BFC0C14C">
      <w:numFmt w:val="bullet"/>
      <w:lvlText w:val="-"/>
      <w:lvlJc w:val="left"/>
      <w:pPr>
        <w:ind w:left="720" w:hanging="360"/>
      </w:pPr>
      <w:rPr>
        <w:rFonts w:ascii="Constantia" w:eastAsiaTheme="minorHAnsi" w:hAnsi="Constant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4D04033"/>
    <w:multiLevelType w:val="hybridMultilevel"/>
    <w:tmpl w:val="3968C4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0246387"/>
    <w:multiLevelType w:val="hybridMultilevel"/>
    <w:tmpl w:val="879CF3E4"/>
    <w:lvl w:ilvl="0" w:tplc="00B0B6A0">
      <w:numFmt w:val="bullet"/>
      <w:lvlText w:val="-"/>
      <w:lvlJc w:val="left"/>
      <w:pPr>
        <w:ind w:left="720" w:hanging="360"/>
      </w:pPr>
      <w:rPr>
        <w:rFonts w:ascii="Constantia" w:eastAsiaTheme="minorHAnsi" w:hAnsi="Constant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78E60AD"/>
    <w:multiLevelType w:val="hybridMultilevel"/>
    <w:tmpl w:val="3560EF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67E5E86"/>
    <w:multiLevelType w:val="hybridMultilevel"/>
    <w:tmpl w:val="532670D0"/>
    <w:lvl w:ilvl="0" w:tplc="16BCA38A">
      <w:numFmt w:val="bullet"/>
      <w:lvlText w:val=""/>
      <w:lvlJc w:val="left"/>
      <w:pPr>
        <w:ind w:left="720" w:hanging="360"/>
      </w:pPr>
      <w:rPr>
        <w:rFonts w:ascii="Wingdings" w:eastAsia="Times New Roman" w:hAnsi="Wingdings" w:cs="Courier New" w:hint="default"/>
        <w:color w:val="8599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CD77BFA"/>
    <w:multiLevelType w:val="hybridMultilevel"/>
    <w:tmpl w:val="B4E2B7B8"/>
    <w:lvl w:ilvl="0" w:tplc="E4704558">
      <w:numFmt w:val="bullet"/>
      <w:lvlText w:val="-"/>
      <w:lvlJc w:val="left"/>
      <w:pPr>
        <w:ind w:left="720" w:hanging="360"/>
      </w:pPr>
      <w:rPr>
        <w:rFonts w:ascii="Constantia" w:eastAsiaTheme="minorHAnsi" w:hAnsi="Constantia" w:cstheme="minorBidi" w:hint="default"/>
        <w:b w:val="0"/>
        <w:color w:val="595959" w:themeColor="text1" w:themeTint="A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F051EBB"/>
    <w:multiLevelType w:val="hybridMultilevel"/>
    <w:tmpl w:val="495CC2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FF04B6B"/>
    <w:multiLevelType w:val="hybridMultilevel"/>
    <w:tmpl w:val="28D4B87E"/>
    <w:lvl w:ilvl="0" w:tplc="63506898">
      <w:numFmt w:val="bullet"/>
      <w:lvlText w:val="-"/>
      <w:lvlJc w:val="left"/>
      <w:pPr>
        <w:ind w:left="720" w:hanging="360"/>
      </w:pPr>
      <w:rPr>
        <w:rFonts w:ascii="Constantia" w:eastAsiaTheme="minorHAnsi" w:hAnsi="Constantia" w:cstheme="minorBidi"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8B2089"/>
    <w:multiLevelType w:val="hybridMultilevel"/>
    <w:tmpl w:val="041643A2"/>
    <w:lvl w:ilvl="0" w:tplc="9F9A774C">
      <w:numFmt w:val="bullet"/>
      <w:lvlText w:val="-"/>
      <w:lvlJc w:val="left"/>
      <w:pPr>
        <w:ind w:left="720" w:hanging="360"/>
      </w:pPr>
      <w:rPr>
        <w:rFonts w:ascii="Constantia" w:eastAsiaTheme="minorHAnsi" w:hAnsi="Constant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F4A07C3"/>
    <w:multiLevelType w:val="hybridMultilevel"/>
    <w:tmpl w:val="3CF4B8AC"/>
    <w:lvl w:ilvl="0" w:tplc="FA2ACC6E">
      <w:numFmt w:val="bullet"/>
      <w:lvlText w:val=""/>
      <w:lvlJc w:val="left"/>
      <w:pPr>
        <w:ind w:left="720" w:hanging="360"/>
      </w:pPr>
      <w:rPr>
        <w:rFonts w:ascii="Wingdings" w:eastAsia="Times New Roman" w:hAnsi="Wingdings" w:cs="Courier New" w:hint="default"/>
        <w:color w:val="8599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03415DE"/>
    <w:multiLevelType w:val="hybridMultilevel"/>
    <w:tmpl w:val="26BC43C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6E1E3B45"/>
    <w:multiLevelType w:val="hybridMultilevel"/>
    <w:tmpl w:val="714038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1"/>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4"/>
  </w:num>
  <w:num w:numId="17">
    <w:abstractNumId w:val="19"/>
  </w:num>
  <w:num w:numId="18">
    <w:abstractNumId w:val="11"/>
  </w:num>
  <w:num w:numId="19">
    <w:abstractNumId w:val="17"/>
  </w:num>
  <w:num w:numId="20">
    <w:abstractNumId w:val="20"/>
  </w:num>
  <w:num w:numId="21">
    <w:abstractNumId w:val="14"/>
  </w:num>
  <w:num w:numId="22">
    <w:abstractNumId w:val="16"/>
  </w:num>
  <w:num w:numId="23">
    <w:abstractNumId w:val="22"/>
  </w:num>
  <w:num w:numId="24">
    <w:abstractNumId w:val="23"/>
  </w:num>
  <w:num w:numId="25">
    <w:abstractNumId w:val="12"/>
  </w:num>
  <w:num w:numId="26">
    <w:abstractNumId w:val="18"/>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726"/>
    <w:rsid w:val="0000692B"/>
    <w:rsid w:val="0002217B"/>
    <w:rsid w:val="000376B7"/>
    <w:rsid w:val="00043017"/>
    <w:rsid w:val="0004713B"/>
    <w:rsid w:val="00052307"/>
    <w:rsid w:val="00084F28"/>
    <w:rsid w:val="000D545A"/>
    <w:rsid w:val="000E6A08"/>
    <w:rsid w:val="00100C07"/>
    <w:rsid w:val="001047E3"/>
    <w:rsid w:val="00106FB4"/>
    <w:rsid w:val="00133141"/>
    <w:rsid w:val="001436FD"/>
    <w:rsid w:val="00152417"/>
    <w:rsid w:val="00183719"/>
    <w:rsid w:val="001A3D76"/>
    <w:rsid w:val="001A650A"/>
    <w:rsid w:val="001A77B3"/>
    <w:rsid w:val="001B0F94"/>
    <w:rsid w:val="001C7251"/>
    <w:rsid w:val="001C72BE"/>
    <w:rsid w:val="002302AF"/>
    <w:rsid w:val="002554CD"/>
    <w:rsid w:val="00273778"/>
    <w:rsid w:val="002869DF"/>
    <w:rsid w:val="00292C9D"/>
    <w:rsid w:val="00293B83"/>
    <w:rsid w:val="002A61C6"/>
    <w:rsid w:val="002A7492"/>
    <w:rsid w:val="002B4294"/>
    <w:rsid w:val="002E30F0"/>
    <w:rsid w:val="003244FB"/>
    <w:rsid w:val="00333D0D"/>
    <w:rsid w:val="00373A7C"/>
    <w:rsid w:val="003B3E03"/>
    <w:rsid w:val="003B3EEE"/>
    <w:rsid w:val="003B726F"/>
    <w:rsid w:val="003B7F57"/>
    <w:rsid w:val="003C5F59"/>
    <w:rsid w:val="00464BF6"/>
    <w:rsid w:val="00493635"/>
    <w:rsid w:val="004A064D"/>
    <w:rsid w:val="004C049F"/>
    <w:rsid w:val="005000E2"/>
    <w:rsid w:val="005526B2"/>
    <w:rsid w:val="005551CB"/>
    <w:rsid w:val="00562701"/>
    <w:rsid w:val="00587793"/>
    <w:rsid w:val="00593C57"/>
    <w:rsid w:val="00595623"/>
    <w:rsid w:val="00614436"/>
    <w:rsid w:val="006365F5"/>
    <w:rsid w:val="006526E5"/>
    <w:rsid w:val="00656420"/>
    <w:rsid w:val="00686ACF"/>
    <w:rsid w:val="00696A6C"/>
    <w:rsid w:val="006A3CE7"/>
    <w:rsid w:val="006C4FD7"/>
    <w:rsid w:val="006C7B5C"/>
    <w:rsid w:val="006D1A03"/>
    <w:rsid w:val="006D48E8"/>
    <w:rsid w:val="006D490C"/>
    <w:rsid w:val="006D6E1D"/>
    <w:rsid w:val="006F1129"/>
    <w:rsid w:val="007017F1"/>
    <w:rsid w:val="00710182"/>
    <w:rsid w:val="0073511C"/>
    <w:rsid w:val="007743BD"/>
    <w:rsid w:val="00780014"/>
    <w:rsid w:val="00786FEF"/>
    <w:rsid w:val="007A20D0"/>
    <w:rsid w:val="007D394C"/>
    <w:rsid w:val="007E0B90"/>
    <w:rsid w:val="007E369A"/>
    <w:rsid w:val="007F7D63"/>
    <w:rsid w:val="00800D33"/>
    <w:rsid w:val="00802D3E"/>
    <w:rsid w:val="008033E8"/>
    <w:rsid w:val="00803F2A"/>
    <w:rsid w:val="00804FA6"/>
    <w:rsid w:val="008108C0"/>
    <w:rsid w:val="00836BE4"/>
    <w:rsid w:val="008417B5"/>
    <w:rsid w:val="0089714F"/>
    <w:rsid w:val="008B6AE7"/>
    <w:rsid w:val="008C3CE0"/>
    <w:rsid w:val="008F65DB"/>
    <w:rsid w:val="00902FA6"/>
    <w:rsid w:val="00923AAA"/>
    <w:rsid w:val="00930E56"/>
    <w:rsid w:val="0095795C"/>
    <w:rsid w:val="00981845"/>
    <w:rsid w:val="009E58F7"/>
    <w:rsid w:val="00A01EF7"/>
    <w:rsid w:val="00A077FA"/>
    <w:rsid w:val="00A34CB2"/>
    <w:rsid w:val="00A93B74"/>
    <w:rsid w:val="00A97598"/>
    <w:rsid w:val="00AA0392"/>
    <w:rsid w:val="00AD08AD"/>
    <w:rsid w:val="00B45E55"/>
    <w:rsid w:val="00B82CBC"/>
    <w:rsid w:val="00BA4429"/>
    <w:rsid w:val="00BD4085"/>
    <w:rsid w:val="00C13BAD"/>
    <w:rsid w:val="00C272F5"/>
    <w:rsid w:val="00C6554A"/>
    <w:rsid w:val="00C8283D"/>
    <w:rsid w:val="00CB00CD"/>
    <w:rsid w:val="00CC2A66"/>
    <w:rsid w:val="00CC7DF8"/>
    <w:rsid w:val="00CC7E39"/>
    <w:rsid w:val="00CD43EA"/>
    <w:rsid w:val="00CE1420"/>
    <w:rsid w:val="00CF5583"/>
    <w:rsid w:val="00D210E6"/>
    <w:rsid w:val="00D25911"/>
    <w:rsid w:val="00D408EF"/>
    <w:rsid w:val="00D5222D"/>
    <w:rsid w:val="00D738DC"/>
    <w:rsid w:val="00D86768"/>
    <w:rsid w:val="00D906FA"/>
    <w:rsid w:val="00DB2AFA"/>
    <w:rsid w:val="00DD36FF"/>
    <w:rsid w:val="00E141F8"/>
    <w:rsid w:val="00E46654"/>
    <w:rsid w:val="00E54939"/>
    <w:rsid w:val="00E648DB"/>
    <w:rsid w:val="00E821C8"/>
    <w:rsid w:val="00E97F1D"/>
    <w:rsid w:val="00EA7171"/>
    <w:rsid w:val="00EB31E6"/>
    <w:rsid w:val="00EC2203"/>
    <w:rsid w:val="00EC3012"/>
    <w:rsid w:val="00EC6726"/>
    <w:rsid w:val="00ED6F0C"/>
    <w:rsid w:val="00ED7C44"/>
    <w:rsid w:val="00EE2DF0"/>
    <w:rsid w:val="00F230BF"/>
    <w:rsid w:val="00F25AD8"/>
    <w:rsid w:val="00F27E63"/>
    <w:rsid w:val="00F41D32"/>
    <w:rsid w:val="00F57DD2"/>
    <w:rsid w:val="00F70E6C"/>
    <w:rsid w:val="00F9611D"/>
    <w:rsid w:val="00FB61D4"/>
    <w:rsid w:val="00FE2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5F342"/>
  <w15:chartTrackingRefBased/>
  <w15:docId w15:val="{8763C454-297B-4D3D-802E-516B2BCF5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EEE"/>
    <w:rPr>
      <w:sz w:val="24"/>
    </w:rPr>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re3">
    <w:name w:val="heading 3"/>
    <w:basedOn w:val="Normal"/>
    <w:next w:val="Normal"/>
    <w:link w:val="Titre3C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333D0D"/>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Accentuation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semiHidden/>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semiHidden/>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106FB4"/>
    <w:pPr>
      <w:spacing w:before="240" w:after="0" w:line="259" w:lineRule="auto"/>
      <w:contextualSpacing w:val="0"/>
      <w:outlineLvl w:val="9"/>
    </w:pPr>
    <w:rPr>
      <w:szCs w:val="32"/>
      <w:lang w:eastAsia="ko-KR"/>
    </w:rPr>
  </w:style>
  <w:style w:type="paragraph" w:styleId="TM1">
    <w:name w:val="toc 1"/>
    <w:basedOn w:val="Normal"/>
    <w:next w:val="Normal"/>
    <w:autoRedefine/>
    <w:uiPriority w:val="39"/>
    <w:unhideWhenUsed/>
    <w:rsid w:val="00106FB4"/>
    <w:pPr>
      <w:spacing w:after="100"/>
    </w:pPr>
  </w:style>
  <w:style w:type="paragraph" w:styleId="TM2">
    <w:name w:val="toc 2"/>
    <w:basedOn w:val="Normal"/>
    <w:next w:val="Normal"/>
    <w:autoRedefine/>
    <w:uiPriority w:val="39"/>
    <w:unhideWhenUsed/>
    <w:rsid w:val="00106FB4"/>
    <w:pPr>
      <w:spacing w:after="100"/>
      <w:ind w:left="220"/>
    </w:pPr>
  </w:style>
  <w:style w:type="paragraph" w:styleId="Paragraphedeliste">
    <w:name w:val="List Paragraph"/>
    <w:basedOn w:val="Normal"/>
    <w:uiPriority w:val="34"/>
    <w:unhideWhenUsed/>
    <w:qFormat/>
    <w:rsid w:val="00106FB4"/>
    <w:pPr>
      <w:ind w:left="720"/>
      <w:contextualSpacing/>
    </w:pPr>
  </w:style>
  <w:style w:type="character" w:customStyle="1" w:styleId="gd15mcfcktb">
    <w:name w:val="gd15mcfcktb"/>
    <w:basedOn w:val="Policepardfaut"/>
    <w:rsid w:val="007D394C"/>
  </w:style>
  <w:style w:type="character" w:customStyle="1" w:styleId="gd15mcfckub">
    <w:name w:val="gd15mcfckub"/>
    <w:basedOn w:val="Policepardfaut"/>
    <w:rsid w:val="00696A6C"/>
  </w:style>
  <w:style w:type="character" w:customStyle="1" w:styleId="gd15mcfceub">
    <w:name w:val="gd15mcfceub"/>
    <w:basedOn w:val="Policepardfaut"/>
    <w:rsid w:val="00696A6C"/>
  </w:style>
  <w:style w:type="character" w:styleId="Mentionnonrsolue">
    <w:name w:val="Unresolved Mention"/>
    <w:basedOn w:val="Policepardfaut"/>
    <w:uiPriority w:val="99"/>
    <w:semiHidden/>
    <w:unhideWhenUsed/>
    <w:rsid w:val="00593C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155718">
      <w:bodyDiv w:val="1"/>
      <w:marLeft w:val="0"/>
      <w:marRight w:val="0"/>
      <w:marTop w:val="0"/>
      <w:marBottom w:val="0"/>
      <w:divBdr>
        <w:top w:val="none" w:sz="0" w:space="0" w:color="auto"/>
        <w:left w:val="none" w:sz="0" w:space="0" w:color="auto"/>
        <w:bottom w:val="none" w:sz="0" w:space="0" w:color="auto"/>
        <w:right w:val="none" w:sz="0" w:space="0" w:color="auto"/>
      </w:divBdr>
    </w:div>
    <w:div w:id="830025362">
      <w:bodyDiv w:val="1"/>
      <w:marLeft w:val="0"/>
      <w:marRight w:val="0"/>
      <w:marTop w:val="0"/>
      <w:marBottom w:val="0"/>
      <w:divBdr>
        <w:top w:val="none" w:sz="0" w:space="0" w:color="auto"/>
        <w:left w:val="none" w:sz="0" w:space="0" w:color="auto"/>
        <w:bottom w:val="none" w:sz="0" w:space="0" w:color="auto"/>
        <w:right w:val="none" w:sz="0" w:space="0" w:color="auto"/>
      </w:divBdr>
    </w:div>
    <w:div w:id="838617386">
      <w:bodyDiv w:val="1"/>
      <w:marLeft w:val="0"/>
      <w:marRight w:val="0"/>
      <w:marTop w:val="0"/>
      <w:marBottom w:val="0"/>
      <w:divBdr>
        <w:top w:val="none" w:sz="0" w:space="0" w:color="auto"/>
        <w:left w:val="none" w:sz="0" w:space="0" w:color="auto"/>
        <w:bottom w:val="none" w:sz="0" w:space="0" w:color="auto"/>
        <w:right w:val="none" w:sz="0" w:space="0" w:color="auto"/>
      </w:divBdr>
    </w:div>
    <w:div w:id="897012463">
      <w:bodyDiv w:val="1"/>
      <w:marLeft w:val="0"/>
      <w:marRight w:val="0"/>
      <w:marTop w:val="0"/>
      <w:marBottom w:val="0"/>
      <w:divBdr>
        <w:top w:val="none" w:sz="0" w:space="0" w:color="auto"/>
        <w:left w:val="none" w:sz="0" w:space="0" w:color="auto"/>
        <w:bottom w:val="none" w:sz="0" w:space="0" w:color="auto"/>
        <w:right w:val="none" w:sz="0" w:space="0" w:color="auto"/>
      </w:divBdr>
    </w:div>
    <w:div w:id="1097141877">
      <w:bodyDiv w:val="1"/>
      <w:marLeft w:val="0"/>
      <w:marRight w:val="0"/>
      <w:marTop w:val="0"/>
      <w:marBottom w:val="0"/>
      <w:divBdr>
        <w:top w:val="none" w:sz="0" w:space="0" w:color="auto"/>
        <w:left w:val="none" w:sz="0" w:space="0" w:color="auto"/>
        <w:bottom w:val="none" w:sz="0" w:space="0" w:color="auto"/>
        <w:right w:val="none" w:sz="0" w:space="0" w:color="auto"/>
      </w:divBdr>
    </w:div>
    <w:div w:id="1543207870">
      <w:bodyDiv w:val="1"/>
      <w:marLeft w:val="0"/>
      <w:marRight w:val="0"/>
      <w:marTop w:val="0"/>
      <w:marBottom w:val="0"/>
      <w:divBdr>
        <w:top w:val="none" w:sz="0" w:space="0" w:color="auto"/>
        <w:left w:val="none" w:sz="0" w:space="0" w:color="auto"/>
        <w:bottom w:val="none" w:sz="0" w:space="0" w:color="auto"/>
        <w:right w:val="none" w:sz="0" w:space="0" w:color="auto"/>
      </w:divBdr>
    </w:div>
    <w:div w:id="1562055539">
      <w:bodyDiv w:val="1"/>
      <w:marLeft w:val="0"/>
      <w:marRight w:val="0"/>
      <w:marTop w:val="0"/>
      <w:marBottom w:val="0"/>
      <w:divBdr>
        <w:top w:val="none" w:sz="0" w:space="0" w:color="auto"/>
        <w:left w:val="none" w:sz="0" w:space="0" w:color="auto"/>
        <w:bottom w:val="none" w:sz="0" w:space="0" w:color="auto"/>
        <w:right w:val="none" w:sz="0" w:space="0" w:color="auto"/>
      </w:divBdr>
    </w:div>
    <w:div w:id="1807774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localhost:4200/"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y\AppData\Roaming\Microsoft\Templates\Rapport%20d&#8217;&#233;tudiant%20avec%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94A88-FFAA-4102-8B69-9768CE99C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photo.dotx</Template>
  <TotalTime>75</TotalTime>
  <Pages>10</Pages>
  <Words>470</Words>
  <Characters>2591</Characters>
  <Application>Microsoft Office Word</Application>
  <DocSecurity>0</DocSecurity>
  <Lines>21</Lines>
  <Paragraphs>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Willy Marchais</dc:creator>
  <cp:keywords/>
  <dc:description/>
  <cp:lastModifiedBy>Willy Marchais</cp:lastModifiedBy>
  <cp:revision>108</cp:revision>
  <dcterms:created xsi:type="dcterms:W3CDTF">2020-02-20T15:14:00Z</dcterms:created>
  <dcterms:modified xsi:type="dcterms:W3CDTF">2020-04-07T14:44:00Z</dcterms:modified>
</cp:coreProperties>
</file>