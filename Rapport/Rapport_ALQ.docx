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6DE775" w14:textId="26C256AE" w:rsidR="00C6554A" w:rsidRPr="008B5277" w:rsidRDefault="006D48E8" w:rsidP="00C6554A">
      <w:pPr>
        <w:pStyle w:val="Photo"/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014CCA05" wp14:editId="0ED21CE0">
            <wp:simplePos x="0" y="0"/>
            <wp:positionH relativeFrom="margin">
              <wp:align>center</wp:align>
            </wp:positionH>
            <wp:positionV relativeFrom="paragraph">
              <wp:posOffset>1255395</wp:posOffset>
            </wp:positionV>
            <wp:extent cx="2847975" cy="2847975"/>
            <wp:effectExtent l="0" t="0" r="0" b="0"/>
            <wp:wrapTight wrapText="bothSides">
              <wp:wrapPolygon edited="0">
                <wp:start x="9969" y="1300"/>
                <wp:lineTo x="3323" y="1589"/>
                <wp:lineTo x="3323" y="3901"/>
                <wp:lineTo x="1445" y="3901"/>
                <wp:lineTo x="1445" y="8524"/>
                <wp:lineTo x="2023" y="13148"/>
                <wp:lineTo x="2456" y="15893"/>
                <wp:lineTo x="4479" y="17771"/>
                <wp:lineTo x="8524" y="20083"/>
                <wp:lineTo x="10114" y="20805"/>
                <wp:lineTo x="10258" y="21094"/>
                <wp:lineTo x="11270" y="21094"/>
                <wp:lineTo x="11414" y="20805"/>
                <wp:lineTo x="13003" y="20083"/>
                <wp:lineTo x="17193" y="17771"/>
                <wp:lineTo x="19072" y="15604"/>
                <wp:lineTo x="19505" y="10836"/>
                <wp:lineTo x="20083" y="5924"/>
                <wp:lineTo x="18494" y="3901"/>
                <wp:lineTo x="17193" y="1589"/>
                <wp:lineTo x="11559" y="1300"/>
                <wp:lineTo x="9969" y="1300"/>
              </wp:wrapPolygon>
            </wp:wrapTight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71C7D4C" wp14:editId="2DAA871B">
            <wp:simplePos x="0" y="0"/>
            <wp:positionH relativeFrom="column">
              <wp:posOffset>66675</wp:posOffset>
            </wp:positionH>
            <wp:positionV relativeFrom="paragraph">
              <wp:posOffset>95250</wp:posOffset>
            </wp:positionV>
            <wp:extent cx="5274310" cy="775335"/>
            <wp:effectExtent l="0" t="0" r="2540" b="5715"/>
            <wp:wrapTight wrapText="bothSides">
              <wp:wrapPolygon edited="0">
                <wp:start x="0" y="0"/>
                <wp:lineTo x="0" y="21229"/>
                <wp:lineTo x="21532" y="21229"/>
                <wp:lineTo x="21532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554853" w14:textId="4ECD02AA" w:rsidR="00C6554A" w:rsidRDefault="00EC6726" w:rsidP="00C6554A">
      <w:pPr>
        <w:pStyle w:val="Titre"/>
      </w:pPr>
      <w:r>
        <w:t xml:space="preserve">Découverte </w:t>
      </w:r>
      <w:r w:rsidR="003B7F57">
        <w:t>d’Angular</w:t>
      </w:r>
    </w:p>
    <w:p w14:paraId="78C4634D" w14:textId="18A27D0C" w:rsidR="00C6554A" w:rsidRPr="00D5413C" w:rsidRDefault="00EC6726" w:rsidP="00C6554A">
      <w:pPr>
        <w:pStyle w:val="Sous-titre"/>
      </w:pPr>
      <w:r>
        <w:t xml:space="preserve">Projet </w:t>
      </w:r>
      <w:r w:rsidR="003B7F57">
        <w:t>ARCHITECTURES LOGICIELLES ET QUALITE</w:t>
      </w:r>
    </w:p>
    <w:p w14:paraId="663E46B2" w14:textId="0466C4DF" w:rsidR="001A650A" w:rsidRDefault="00EC6726" w:rsidP="00C6554A">
      <w:pPr>
        <w:pStyle w:val="Coordonnes"/>
      </w:pPr>
      <w:r>
        <w:t xml:space="preserve">Willy Marchais et </w:t>
      </w:r>
      <w:r w:rsidR="003B7F57">
        <w:t>Jaël</w:t>
      </w:r>
      <w:r>
        <w:t xml:space="preserve"> </w:t>
      </w:r>
      <w:r w:rsidR="003B7F57">
        <w:t>Vavasseur</w:t>
      </w:r>
      <w:r w:rsidR="00C6554A">
        <w:rPr>
          <w:lang w:bidi="fr-FR"/>
        </w:rPr>
        <w:t xml:space="preserve"> | </w:t>
      </w:r>
      <w:r>
        <w:t xml:space="preserve">TP </w:t>
      </w:r>
      <w:r w:rsidR="003B7F57">
        <w:t>ALQ</w:t>
      </w:r>
      <w:r w:rsidR="00C6554A">
        <w:rPr>
          <w:lang w:bidi="fr-FR"/>
        </w:rPr>
        <w:t xml:space="preserve"> | </w:t>
      </w:r>
      <w:r w:rsidR="003B7F57">
        <w:t>0</w:t>
      </w:r>
      <w:r w:rsidR="00710182">
        <w:t>6</w:t>
      </w:r>
      <w:r>
        <w:t>/0</w:t>
      </w:r>
      <w:r w:rsidR="003B7F57">
        <w:t>4</w:t>
      </w:r>
      <w:r>
        <w:t>/2020</w:t>
      </w:r>
    </w:p>
    <w:p w14:paraId="526879B9" w14:textId="77777777" w:rsidR="001A650A" w:rsidRDefault="001A650A" w:rsidP="00C6554A">
      <w:pPr>
        <w:pStyle w:val="Coordonnes"/>
      </w:pPr>
    </w:p>
    <w:p w14:paraId="2122884C" w14:textId="3E894AF1" w:rsidR="00C6554A" w:rsidRDefault="001A650A" w:rsidP="00C6554A">
      <w:pPr>
        <w:pStyle w:val="Coordonnes"/>
        <w:rPr>
          <w:lang w:bidi="fr-FR"/>
        </w:rPr>
      </w:pPr>
      <w:r>
        <w:t>Enseignant</w:t>
      </w:r>
      <w:r w:rsidR="003B7F57">
        <w:t> : David Hill</w:t>
      </w:r>
      <w:r w:rsidR="00C6554A">
        <w:rPr>
          <w:lang w:bidi="fr-FR"/>
        </w:rPr>
        <w:br w:type="page"/>
      </w: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22"/>
          <w:szCs w:val="22"/>
          <w:lang w:eastAsia="en-US"/>
        </w:rPr>
        <w:id w:val="16074394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44D380E2" w14:textId="77777777" w:rsidR="00106FB4" w:rsidRDefault="00106FB4">
          <w:pPr>
            <w:pStyle w:val="En-ttedetabledesmatires"/>
          </w:pPr>
          <w:r>
            <w:t>Table des matières</w:t>
          </w:r>
        </w:p>
        <w:p w14:paraId="2E440B4E" w14:textId="571AF827" w:rsidR="00836BE4" w:rsidRDefault="00106FB4">
          <w:pPr>
            <w:pStyle w:val="TM1"/>
            <w:tabs>
              <w:tab w:val="right" w:leader="dot" w:pos="8296"/>
            </w:tabs>
            <w:rPr>
              <w:rFonts w:eastAsiaTheme="minorEastAsia"/>
              <w:noProof/>
              <w:color w:val="auto"/>
              <w:sz w:val="22"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836BE4" w:rsidRPr="00C87F26">
            <w:rPr>
              <w:rStyle w:val="Lienhypertexte"/>
              <w:noProof/>
            </w:rPr>
            <w:fldChar w:fldCharType="begin"/>
          </w:r>
          <w:r w:rsidR="00836BE4" w:rsidRPr="00C87F26">
            <w:rPr>
              <w:rStyle w:val="Lienhypertexte"/>
              <w:noProof/>
            </w:rPr>
            <w:instrText xml:space="preserve"> </w:instrText>
          </w:r>
          <w:r w:rsidR="00836BE4">
            <w:rPr>
              <w:noProof/>
            </w:rPr>
            <w:instrText>HYPERLINK \l "_Toc37106179"</w:instrText>
          </w:r>
          <w:r w:rsidR="00836BE4" w:rsidRPr="00C87F26">
            <w:rPr>
              <w:rStyle w:val="Lienhypertexte"/>
              <w:noProof/>
            </w:rPr>
            <w:instrText xml:space="preserve"> </w:instrText>
          </w:r>
          <w:r w:rsidR="00836BE4" w:rsidRPr="00C87F26">
            <w:rPr>
              <w:rStyle w:val="Lienhypertexte"/>
              <w:noProof/>
            </w:rPr>
          </w:r>
          <w:r w:rsidR="00836BE4" w:rsidRPr="00C87F26">
            <w:rPr>
              <w:rStyle w:val="Lienhypertexte"/>
              <w:noProof/>
            </w:rPr>
            <w:fldChar w:fldCharType="separate"/>
          </w:r>
          <w:r w:rsidR="00836BE4" w:rsidRPr="00C87F26">
            <w:rPr>
              <w:rStyle w:val="Lienhypertexte"/>
              <w:noProof/>
            </w:rPr>
            <w:t>Introduction</w:t>
          </w:r>
          <w:r w:rsidR="00836BE4">
            <w:rPr>
              <w:noProof/>
              <w:webHidden/>
            </w:rPr>
            <w:tab/>
          </w:r>
          <w:r w:rsidR="00836BE4">
            <w:rPr>
              <w:noProof/>
              <w:webHidden/>
            </w:rPr>
            <w:fldChar w:fldCharType="begin"/>
          </w:r>
          <w:r w:rsidR="00836BE4">
            <w:rPr>
              <w:noProof/>
              <w:webHidden/>
            </w:rPr>
            <w:instrText xml:space="preserve"> PAGEREF _Toc37106179 \h </w:instrText>
          </w:r>
          <w:r w:rsidR="00836BE4">
            <w:rPr>
              <w:noProof/>
              <w:webHidden/>
            </w:rPr>
          </w:r>
          <w:r w:rsidR="00836BE4">
            <w:rPr>
              <w:noProof/>
              <w:webHidden/>
            </w:rPr>
            <w:fldChar w:fldCharType="separate"/>
          </w:r>
          <w:r w:rsidR="00836BE4">
            <w:rPr>
              <w:noProof/>
              <w:webHidden/>
            </w:rPr>
            <w:t>2</w:t>
          </w:r>
          <w:r w:rsidR="00836BE4">
            <w:rPr>
              <w:noProof/>
              <w:webHidden/>
            </w:rPr>
            <w:fldChar w:fldCharType="end"/>
          </w:r>
          <w:r w:rsidR="00836BE4" w:rsidRPr="00C87F26">
            <w:rPr>
              <w:rStyle w:val="Lienhypertexte"/>
              <w:noProof/>
            </w:rPr>
            <w:fldChar w:fldCharType="end"/>
          </w:r>
        </w:p>
        <w:p w14:paraId="03728C40" w14:textId="26704E9D" w:rsidR="00836BE4" w:rsidRDefault="00836BE4">
          <w:pPr>
            <w:pStyle w:val="TM1"/>
            <w:tabs>
              <w:tab w:val="right" w:leader="dot" w:pos="8296"/>
            </w:tabs>
            <w:rPr>
              <w:rFonts w:eastAsiaTheme="minorEastAsia"/>
              <w:noProof/>
              <w:color w:val="auto"/>
              <w:sz w:val="22"/>
              <w:lang w:eastAsia="ko-KR"/>
            </w:rPr>
          </w:pPr>
          <w:hyperlink w:anchor="_Toc37106180" w:history="1">
            <w:r w:rsidRPr="00C87F26">
              <w:rPr>
                <w:rStyle w:val="Lienhypertexte"/>
                <w:noProof/>
              </w:rPr>
              <w:t>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B2FB7" w14:textId="2D945DC1" w:rsidR="00836BE4" w:rsidRDefault="00836BE4">
          <w:pPr>
            <w:pStyle w:val="TM2"/>
            <w:tabs>
              <w:tab w:val="right" w:leader="dot" w:pos="8296"/>
            </w:tabs>
            <w:rPr>
              <w:rFonts w:eastAsiaTheme="minorEastAsia"/>
              <w:noProof/>
              <w:color w:val="auto"/>
              <w:sz w:val="22"/>
              <w:lang w:eastAsia="ko-KR"/>
            </w:rPr>
          </w:pPr>
          <w:hyperlink w:anchor="_Toc37106181" w:history="1">
            <w:r w:rsidRPr="00C87F26">
              <w:rPr>
                <w:rStyle w:val="Lienhypertexte"/>
                <w:noProof/>
              </w:rPr>
              <w:t>Installation et prise en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26FB8" w14:textId="434F500F" w:rsidR="00836BE4" w:rsidRDefault="00836BE4">
          <w:pPr>
            <w:pStyle w:val="TM1"/>
            <w:tabs>
              <w:tab w:val="right" w:leader="dot" w:pos="8296"/>
            </w:tabs>
            <w:rPr>
              <w:rFonts w:eastAsiaTheme="minorEastAsia"/>
              <w:noProof/>
              <w:color w:val="auto"/>
              <w:sz w:val="22"/>
              <w:lang w:eastAsia="ko-KR"/>
            </w:rPr>
          </w:pPr>
          <w:hyperlink w:anchor="_Toc37106182" w:history="1">
            <w:r w:rsidRPr="00C87F26">
              <w:rPr>
                <w:rStyle w:val="Lienhypertexte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4E9CC" w14:textId="5F819A3E" w:rsidR="00836BE4" w:rsidRDefault="00836BE4">
          <w:pPr>
            <w:pStyle w:val="TM1"/>
            <w:tabs>
              <w:tab w:val="right" w:leader="dot" w:pos="8296"/>
            </w:tabs>
            <w:rPr>
              <w:rFonts w:eastAsiaTheme="minorEastAsia"/>
              <w:noProof/>
              <w:color w:val="auto"/>
              <w:sz w:val="22"/>
              <w:lang w:eastAsia="ko-KR"/>
            </w:rPr>
          </w:pPr>
          <w:hyperlink w:anchor="_Toc37106183" w:history="1">
            <w:r w:rsidRPr="00C87F26">
              <w:rPr>
                <w:rStyle w:val="Lienhypertexte"/>
                <w:noProof/>
              </w:rPr>
              <w:t>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9E5A5" w14:textId="37698A34" w:rsidR="00836BE4" w:rsidRDefault="00836BE4">
          <w:pPr>
            <w:pStyle w:val="TM1"/>
            <w:tabs>
              <w:tab w:val="right" w:leader="dot" w:pos="8296"/>
            </w:tabs>
            <w:rPr>
              <w:rFonts w:eastAsiaTheme="minorEastAsia"/>
              <w:noProof/>
              <w:color w:val="auto"/>
              <w:sz w:val="22"/>
              <w:lang w:eastAsia="ko-KR"/>
            </w:rPr>
          </w:pPr>
          <w:hyperlink w:anchor="_Toc37106184" w:history="1">
            <w:r w:rsidRPr="00C87F26">
              <w:rPr>
                <w:rStyle w:val="Lienhypertexte"/>
                <w:noProof/>
                <w:lang w:val="en-US"/>
              </w:rPr>
              <w:t>List of Countries, List of Disciplines List of Games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B96B2" w14:textId="78BC2758" w:rsidR="00836BE4" w:rsidRDefault="00836BE4">
          <w:pPr>
            <w:pStyle w:val="TM1"/>
            <w:tabs>
              <w:tab w:val="right" w:leader="dot" w:pos="8296"/>
            </w:tabs>
            <w:rPr>
              <w:rFonts w:eastAsiaTheme="minorEastAsia"/>
              <w:noProof/>
              <w:color w:val="auto"/>
              <w:sz w:val="22"/>
              <w:lang w:eastAsia="ko-KR"/>
            </w:rPr>
          </w:pPr>
          <w:hyperlink w:anchor="_Toc37106185" w:history="1">
            <w:r w:rsidRPr="00C87F26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16BE5" w14:textId="56712DDD" w:rsidR="00106FB4" w:rsidRDefault="00106FB4">
          <w:r>
            <w:rPr>
              <w:b/>
              <w:bCs/>
            </w:rPr>
            <w:fldChar w:fldCharType="end"/>
          </w:r>
        </w:p>
      </w:sdtContent>
    </w:sdt>
    <w:p w14:paraId="30498E9B" w14:textId="36F6A9AC" w:rsidR="00CC2A66" w:rsidRPr="00CC2A66" w:rsidRDefault="00106FB4" w:rsidP="00CC2A66">
      <w:pPr>
        <w:rPr>
          <w:rFonts w:asciiTheme="majorHAnsi" w:eastAsiaTheme="majorEastAsia" w:hAnsiTheme="majorHAnsi" w:cstheme="majorBidi"/>
          <w:color w:val="007789" w:themeColor="accent1" w:themeShade="BF"/>
          <w:sz w:val="32"/>
        </w:rPr>
      </w:pPr>
      <w:r>
        <w:br w:type="page"/>
      </w:r>
    </w:p>
    <w:p w14:paraId="28C04664" w14:textId="4D8C7834" w:rsidR="00C6554A" w:rsidRDefault="00CC2A66" w:rsidP="00C6554A">
      <w:pPr>
        <w:pStyle w:val="Titre1"/>
      </w:pPr>
      <w:bookmarkStart w:id="1" w:name="_Toc37106179"/>
      <w:r>
        <w:lastRenderedPageBreak/>
        <w:t>Introduction</w:t>
      </w:r>
      <w:bookmarkEnd w:id="1"/>
    </w:p>
    <w:p w14:paraId="20EC39A9" w14:textId="02D15C46" w:rsidR="008C3CE0" w:rsidRDefault="00A077FA" w:rsidP="008C3CE0">
      <w:r w:rsidRPr="00A077FA">
        <w:t xml:space="preserve">Ce projet consiste </w:t>
      </w:r>
      <w:r w:rsidR="00FE2BF7">
        <w:t>à la réalisation</w:t>
      </w:r>
      <w:r w:rsidRPr="00A077FA">
        <w:t xml:space="preserve"> </w:t>
      </w:r>
      <w:r w:rsidR="00FE2BF7">
        <w:t>d’</w:t>
      </w:r>
      <w:r w:rsidRPr="00A077FA">
        <w:t>un tableau de bord B</w:t>
      </w:r>
      <w:r w:rsidR="00FE2BF7">
        <w:t xml:space="preserve">usiness </w:t>
      </w:r>
      <w:r w:rsidRPr="00A077FA">
        <w:t>I</w:t>
      </w:r>
      <w:r w:rsidR="00FE2BF7">
        <w:t>ntelligence</w:t>
      </w:r>
      <w:r w:rsidRPr="00A077FA">
        <w:t xml:space="preserve"> en binôme en suivant les étapes usuelles de gestion de projet. Notre tableau de bord traitera des données concernant les médailles obtenues aux jeux olympiques par pays, édition et discipline.</w:t>
      </w:r>
      <w:r w:rsidR="00FE2BF7">
        <w:t xml:space="preserve"> </w:t>
      </w:r>
    </w:p>
    <w:p w14:paraId="0EA3193D" w14:textId="6B34E4E1" w:rsidR="00FE2BF7" w:rsidRDefault="00493635">
      <w:r w:rsidRPr="00493635">
        <w:drawing>
          <wp:anchor distT="0" distB="0" distL="114300" distR="114300" simplePos="0" relativeHeight="251669504" behindDoc="1" locked="0" layoutInCell="1" allowOverlap="1" wp14:anchorId="303D551F" wp14:editId="6B533016">
            <wp:simplePos x="0" y="0"/>
            <wp:positionH relativeFrom="margin">
              <wp:align>center</wp:align>
            </wp:positionH>
            <wp:positionV relativeFrom="paragraph">
              <wp:posOffset>624205</wp:posOffset>
            </wp:positionV>
            <wp:extent cx="6429941" cy="4286250"/>
            <wp:effectExtent l="19050" t="19050" r="28575" b="19050"/>
            <wp:wrapTight wrapText="bothSides">
              <wp:wrapPolygon edited="0">
                <wp:start x="-64" y="-96"/>
                <wp:lineTo x="-64" y="21600"/>
                <wp:lineTo x="21632" y="21600"/>
                <wp:lineTo x="21632" y="-96"/>
                <wp:lineTo x="-64" y="-96"/>
              </wp:wrapPolygon>
            </wp:wrapTight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41" cy="4286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Première page du site :</w:t>
      </w:r>
      <w:r w:rsidR="00FE2BF7">
        <w:br w:type="page"/>
      </w:r>
    </w:p>
    <w:p w14:paraId="3CB32FB5" w14:textId="298C4408" w:rsidR="00FE2BF7" w:rsidRDefault="00FE2BF7" w:rsidP="00FE2BF7">
      <w:pPr>
        <w:pStyle w:val="Titre1"/>
      </w:pPr>
      <w:bookmarkStart w:id="2" w:name="_Toc37106180"/>
      <w:r>
        <w:lastRenderedPageBreak/>
        <w:t>Angular</w:t>
      </w:r>
      <w:bookmarkEnd w:id="2"/>
    </w:p>
    <w:p w14:paraId="051AA39A" w14:textId="63345684" w:rsidR="00FE2BF7" w:rsidRDefault="00FE2BF7" w:rsidP="00FE2BF7">
      <w:pPr>
        <w:pStyle w:val="Titre2"/>
      </w:pPr>
      <w:bookmarkStart w:id="3" w:name="_Toc37106181"/>
      <w:r>
        <w:t>Installation et prise en main</w:t>
      </w:r>
      <w:bookmarkEnd w:id="3"/>
    </w:p>
    <w:p w14:paraId="0D2ACB3F" w14:textId="26FC649D" w:rsidR="00A077FA" w:rsidRDefault="00FE2BF7" w:rsidP="008C3CE0">
      <w:r>
        <w:t>Installation d’</w:t>
      </w:r>
      <w:r w:rsidR="00DB2AFA">
        <w:t>A</w:t>
      </w:r>
      <w:r>
        <w:t>ngul</w:t>
      </w:r>
      <w:r w:rsidR="00DB2AFA">
        <w:t>ar.</w:t>
      </w:r>
    </w:p>
    <w:p w14:paraId="379C914E" w14:textId="25DECAF4" w:rsidR="00FE2BF7" w:rsidRDefault="00FE2BF7" w:rsidP="008C3CE0">
      <w:r>
        <w:t>Prise en main d’</w:t>
      </w:r>
      <w:r w:rsidR="00981845">
        <w:t>A</w:t>
      </w:r>
      <w:r>
        <w:t>ngular.</w:t>
      </w:r>
      <w:r w:rsidR="00DB2AFA">
        <w:t xml:space="preserve"> Quelques screens de notre première réalisation en su</w:t>
      </w:r>
      <w:r w:rsidR="006526E5">
        <w:t>iv</w:t>
      </w:r>
      <w:r w:rsidR="00DB2AFA">
        <w:t xml:space="preserve">ant le guide de démarrage sur le site Angular. </w:t>
      </w:r>
    </w:p>
    <w:p w14:paraId="1F9F520C" w14:textId="337EBEF0" w:rsidR="00FE2BF7" w:rsidRDefault="00DB2AFA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C276635" wp14:editId="206FDCF3">
                <wp:simplePos x="0" y="0"/>
                <wp:positionH relativeFrom="margin">
                  <wp:align>center</wp:align>
                </wp:positionH>
                <wp:positionV relativeFrom="paragraph">
                  <wp:posOffset>319405</wp:posOffset>
                </wp:positionV>
                <wp:extent cx="6068060" cy="3327400"/>
                <wp:effectExtent l="0" t="0" r="8890" b="6350"/>
                <wp:wrapTight wrapText="bothSides">
                  <wp:wrapPolygon edited="0">
                    <wp:start x="0" y="0"/>
                    <wp:lineTo x="0" y="21518"/>
                    <wp:lineTo x="21564" y="21518"/>
                    <wp:lineTo x="21564" y="0"/>
                    <wp:lineTo x="0" y="0"/>
                  </wp:wrapPolygon>
                </wp:wrapTight>
                <wp:docPr id="7" name="Group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8060" cy="3327400"/>
                          <a:chOff x="0" y="0"/>
                          <a:chExt cx="5280660" cy="289560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5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886"/>
                          <a:stretch/>
                        </pic:blipFill>
                        <pic:spPr bwMode="auto">
                          <a:xfrm>
                            <a:off x="6350" y="2254250"/>
                            <a:ext cx="5274310" cy="64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071AC3" id="Groupe 7" o:spid="_x0000_s1026" style="position:absolute;margin-left:0;margin-top:25.15pt;width:477.8pt;height:262pt;z-index:251663360;mso-position-horizontal:center;mso-position-horizontal-relative:margin;mso-width-relative:margin;mso-height-relative:margin" coordsize="52806,28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style="position:absolute;width:52743;height:25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">
                  <v:imagedata r:id="rId13" o:title=""/>
                </v:shape>
                <v:shape id="Image 6" o:spid="_x0000_s1028" type="#_x0000_t75" style="position:absolute;left:63;top:22542;width:52743;height:6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">
                  <v:imagedata r:id="rId14" o:title="" croptop="11722f"/>
                </v:shape>
                <w10:wrap type="tight" anchorx="margin"/>
              </v:group>
            </w:pict>
          </mc:Fallback>
        </mc:AlternateContent>
      </w:r>
      <w:r w:rsidR="00FE2BF7">
        <w:br w:type="page"/>
      </w:r>
    </w:p>
    <w:p w14:paraId="37D28994" w14:textId="70A544CD" w:rsidR="00FE2BF7" w:rsidRDefault="00FE2BF7" w:rsidP="007E0B90">
      <w:pPr>
        <w:pStyle w:val="Titre1"/>
      </w:pPr>
      <w:bookmarkStart w:id="4" w:name="_Toc37106182"/>
      <w:r>
        <w:lastRenderedPageBreak/>
        <w:t>Dashboard</w:t>
      </w:r>
      <w:bookmarkEnd w:id="4"/>
    </w:p>
    <w:p w14:paraId="0F4D6BC7" w14:textId="282C7C26" w:rsidR="00FE2BF7" w:rsidRDefault="00FE2BF7" w:rsidP="008C3CE0"/>
    <w:p w14:paraId="4DA382E3" w14:textId="2080FA7C" w:rsidR="00FE2BF7" w:rsidRDefault="001A3D76" w:rsidP="008C3CE0">
      <w:r>
        <w:rPr>
          <w:noProof/>
        </w:rPr>
        <w:drawing>
          <wp:anchor distT="0" distB="0" distL="114300" distR="114300" simplePos="0" relativeHeight="251665408" behindDoc="1" locked="0" layoutInCell="1" allowOverlap="1" wp14:anchorId="259518EA" wp14:editId="5237CACF">
            <wp:simplePos x="0" y="0"/>
            <wp:positionH relativeFrom="margin">
              <wp:align>center</wp:align>
            </wp:positionH>
            <wp:positionV relativeFrom="paragraph">
              <wp:posOffset>515832</wp:posOffset>
            </wp:positionV>
            <wp:extent cx="6871774" cy="2607733"/>
            <wp:effectExtent l="19050" t="19050" r="24765" b="21590"/>
            <wp:wrapTight wrapText="bothSides">
              <wp:wrapPolygon edited="0">
                <wp:start x="-60" y="-158"/>
                <wp:lineTo x="-60" y="21621"/>
                <wp:lineTo x="21618" y="21621"/>
                <wp:lineTo x="21618" y="-158"/>
                <wp:lineTo x="-60" y="-158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774" cy="26077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BF7">
        <w:t>Réalisation de l’interface du tableau de bord, implémentation des différents graphiques</w:t>
      </w:r>
      <w:r>
        <w:t xml:space="preserve"> dans le projet.</w:t>
      </w:r>
    </w:p>
    <w:p w14:paraId="2431DBEE" w14:textId="58F58FFB" w:rsidR="002302AF" w:rsidRDefault="001A3D76" w:rsidP="008C3CE0">
      <w:r w:rsidRPr="00FE2BF7">
        <w:rPr>
          <w:noProof/>
        </w:rPr>
        <w:drawing>
          <wp:anchor distT="0" distB="0" distL="114300" distR="114300" simplePos="0" relativeHeight="251664384" behindDoc="1" locked="0" layoutInCell="1" allowOverlap="1" wp14:anchorId="39E4B464" wp14:editId="7DB96586">
            <wp:simplePos x="0" y="0"/>
            <wp:positionH relativeFrom="margin">
              <wp:align>center</wp:align>
            </wp:positionH>
            <wp:positionV relativeFrom="paragraph">
              <wp:posOffset>2960370</wp:posOffset>
            </wp:positionV>
            <wp:extent cx="6652895" cy="3742055"/>
            <wp:effectExtent l="19050" t="19050" r="14605" b="10795"/>
            <wp:wrapTight wrapText="bothSides">
              <wp:wrapPolygon edited="0">
                <wp:start x="-62" y="-110"/>
                <wp:lineTo x="-62" y="21552"/>
                <wp:lineTo x="21586" y="21552"/>
                <wp:lineTo x="21586" y="-110"/>
                <wp:lineTo x="-62" y="-11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895" cy="3742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16D3F" w14:textId="2D9ADB02" w:rsidR="00FE2BF7" w:rsidRDefault="0000692B" w:rsidP="008C3CE0">
      <w:r>
        <w:t>D</w:t>
      </w:r>
    </w:p>
    <w:p w14:paraId="12FCF381" w14:textId="28D0B4E5" w:rsidR="0000692B" w:rsidRDefault="0000692B">
      <w:r>
        <w:br w:type="page"/>
      </w:r>
    </w:p>
    <w:p w14:paraId="69B86E82" w14:textId="19E02E16" w:rsidR="0000692B" w:rsidRDefault="0000692B" w:rsidP="00FB61D4">
      <w:pPr>
        <w:pStyle w:val="Titre1"/>
      </w:pPr>
      <w:bookmarkStart w:id="5" w:name="_Toc37106183"/>
      <w:proofErr w:type="spellStart"/>
      <w:r>
        <w:lastRenderedPageBreak/>
        <w:t>Map</w:t>
      </w:r>
      <w:bookmarkEnd w:id="5"/>
      <w:proofErr w:type="spellEnd"/>
    </w:p>
    <w:p w14:paraId="543D7B67" w14:textId="53C3E64F" w:rsidR="0000692B" w:rsidRDefault="00292C9D" w:rsidP="008C3CE0">
      <w:r w:rsidRPr="00292C9D">
        <w:drawing>
          <wp:anchor distT="0" distB="0" distL="114300" distR="114300" simplePos="0" relativeHeight="251666432" behindDoc="1" locked="0" layoutInCell="1" allowOverlap="1" wp14:anchorId="60CD5505" wp14:editId="33A07F80">
            <wp:simplePos x="0" y="0"/>
            <wp:positionH relativeFrom="margin">
              <wp:align>center</wp:align>
            </wp:positionH>
            <wp:positionV relativeFrom="paragraph">
              <wp:posOffset>563668</wp:posOffset>
            </wp:positionV>
            <wp:extent cx="6661785" cy="3792855"/>
            <wp:effectExtent l="19050" t="19050" r="24765" b="17145"/>
            <wp:wrapTight wrapText="bothSides">
              <wp:wrapPolygon edited="0">
                <wp:start x="-62" y="-108"/>
                <wp:lineTo x="-62" y="21589"/>
                <wp:lineTo x="21619" y="21589"/>
                <wp:lineTo x="21619" y="-108"/>
                <wp:lineTo x="-62" y="-108"/>
              </wp:wrapPolygon>
            </wp:wrapTight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785" cy="37928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92B">
        <w:t xml:space="preserve">L’onglet </w:t>
      </w:r>
      <w:proofErr w:type="spellStart"/>
      <w:r w:rsidR="0000692B">
        <w:t>map</w:t>
      </w:r>
      <w:proofErr w:type="spellEnd"/>
      <w:r w:rsidR="0000692B">
        <w:t xml:space="preserve"> permet de consulter pour chaque pays le nombre de médailles re</w:t>
      </w:r>
      <w:r>
        <w:t>m</w:t>
      </w:r>
      <w:r w:rsidR="0000692B">
        <w:t xml:space="preserve">portées aux Jeux </w:t>
      </w:r>
      <w:r>
        <w:t>Olympiques</w:t>
      </w:r>
      <w:r w:rsidR="0000692B">
        <w:t>.</w:t>
      </w:r>
    </w:p>
    <w:p w14:paraId="11815D29" w14:textId="1A97FCA4" w:rsidR="00292C9D" w:rsidRDefault="00292C9D" w:rsidP="008C3CE0"/>
    <w:p w14:paraId="4854D204" w14:textId="7A814B35" w:rsidR="0000692B" w:rsidRDefault="0000692B" w:rsidP="008C3CE0">
      <w:r>
        <w:t xml:space="preserve">Comment on a insérer la </w:t>
      </w:r>
      <w:proofErr w:type="spellStart"/>
      <w:r>
        <w:t>map</w:t>
      </w:r>
      <w:proofErr w:type="spellEnd"/>
      <w:r>
        <w:t>.</w:t>
      </w:r>
    </w:p>
    <w:p w14:paraId="4D2F2751" w14:textId="25041A08" w:rsidR="00AD08AD" w:rsidRDefault="00AD08AD">
      <w:r>
        <w:br w:type="page"/>
      </w:r>
    </w:p>
    <w:p w14:paraId="296762F3" w14:textId="31F58927" w:rsidR="00AD08AD" w:rsidRDefault="00AD08AD" w:rsidP="00FB61D4">
      <w:pPr>
        <w:pStyle w:val="Titre1"/>
        <w:rPr>
          <w:lang w:val="en-US"/>
        </w:rPr>
      </w:pPr>
      <w:bookmarkStart w:id="6" w:name="_Toc37106184"/>
      <w:r w:rsidRPr="00AD08AD">
        <w:rPr>
          <w:lang w:val="en-US"/>
        </w:rPr>
        <w:lastRenderedPageBreak/>
        <w:t>List of Countries, List of D</w:t>
      </w:r>
      <w:r>
        <w:rPr>
          <w:lang w:val="en-US"/>
        </w:rPr>
        <w:t>isciplines List of Games</w:t>
      </w:r>
      <w:bookmarkEnd w:id="6"/>
    </w:p>
    <w:p w14:paraId="7159BE86" w14:textId="27C7D2C9" w:rsidR="00802D3E" w:rsidRDefault="001436FD" w:rsidP="008C3CE0">
      <w:r w:rsidRPr="001436FD">
        <w:drawing>
          <wp:anchor distT="0" distB="0" distL="114300" distR="114300" simplePos="0" relativeHeight="251668480" behindDoc="1" locked="0" layoutInCell="1" allowOverlap="1" wp14:anchorId="73DBD172" wp14:editId="574909FB">
            <wp:simplePos x="0" y="0"/>
            <wp:positionH relativeFrom="margin">
              <wp:align>center</wp:align>
            </wp:positionH>
            <wp:positionV relativeFrom="paragraph">
              <wp:posOffset>4180840</wp:posOffset>
            </wp:positionV>
            <wp:extent cx="6093460" cy="3469005"/>
            <wp:effectExtent l="19050" t="19050" r="21590" b="17145"/>
            <wp:wrapTight wrapText="bothSides">
              <wp:wrapPolygon edited="0">
                <wp:start x="-68" y="-119"/>
                <wp:lineTo x="-68" y="21588"/>
                <wp:lineTo x="21609" y="21588"/>
                <wp:lineTo x="21609" y="-119"/>
                <wp:lineTo x="-68" y="-119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3469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0E6C">
        <w:drawing>
          <wp:anchor distT="0" distB="0" distL="114300" distR="114300" simplePos="0" relativeHeight="251667456" behindDoc="1" locked="0" layoutInCell="1" allowOverlap="1" wp14:anchorId="53D89D8B" wp14:editId="0903BBDE">
            <wp:simplePos x="0" y="0"/>
            <wp:positionH relativeFrom="margin">
              <wp:align>center</wp:align>
            </wp:positionH>
            <wp:positionV relativeFrom="paragraph">
              <wp:posOffset>564303</wp:posOffset>
            </wp:positionV>
            <wp:extent cx="6065934" cy="3454400"/>
            <wp:effectExtent l="19050" t="19050" r="11430" b="12700"/>
            <wp:wrapTight wrapText="bothSides">
              <wp:wrapPolygon edited="0">
                <wp:start x="-68" y="-119"/>
                <wp:lineTo x="-68" y="21560"/>
                <wp:lineTo x="21573" y="21560"/>
                <wp:lineTo x="21573" y="-119"/>
                <wp:lineTo x="-68" y="-119"/>
              </wp:wrapPolygon>
            </wp:wrapTight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934" cy="345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2D3E" w:rsidRPr="00802D3E">
        <w:t>Ces onglets permet</w:t>
      </w:r>
      <w:r w:rsidR="00A93B74">
        <w:t>tent</w:t>
      </w:r>
      <w:r w:rsidR="00802D3E" w:rsidRPr="00802D3E">
        <w:t xml:space="preserve"> de consulter u</w:t>
      </w:r>
      <w:r w:rsidR="00802D3E">
        <w:t>ne liste plus détaillée des pays, des disciplines ou encore des éditions des Jeux Olympiques.</w:t>
      </w:r>
    </w:p>
    <w:p w14:paraId="4F07CB06" w14:textId="08BD632D" w:rsidR="00F70E6C" w:rsidRDefault="00CC7DF8" w:rsidP="008C3CE0">
      <w:r>
        <w:t>Comment ces onglets fonctionnent…</w:t>
      </w:r>
    </w:p>
    <w:p w14:paraId="64927675" w14:textId="61D760C9" w:rsidR="00CC7DF8" w:rsidRDefault="00CC7DF8">
      <w:r>
        <w:br w:type="page"/>
      </w:r>
    </w:p>
    <w:p w14:paraId="1EA8E9A5" w14:textId="49FFA4A4" w:rsidR="00CC7DF8" w:rsidRDefault="00CC7DF8" w:rsidP="008C3CE0">
      <w:r>
        <w:lastRenderedPageBreak/>
        <w:t>Les Parties Solo</w:t>
      </w:r>
    </w:p>
    <w:p w14:paraId="16E3ADEA" w14:textId="30FE3B78" w:rsidR="00CC7DF8" w:rsidRDefault="006365F5" w:rsidP="008C3CE0">
      <w:r>
        <w:t>Jaël : Git ?</w:t>
      </w:r>
    </w:p>
    <w:p w14:paraId="2E5F81B5" w14:textId="7C2212A2" w:rsidR="006365F5" w:rsidRDefault="006365F5" w:rsidP="008C3CE0">
      <w:r>
        <w:t>Willy : Compodoc</w:t>
      </w:r>
    </w:p>
    <w:p w14:paraId="4231BBD9" w14:textId="09005C5C" w:rsidR="00656420" w:rsidRDefault="00656420">
      <w:r>
        <w:br w:type="page"/>
      </w:r>
    </w:p>
    <w:p w14:paraId="6DE3F7CE" w14:textId="7BCAC892" w:rsidR="00656420" w:rsidRDefault="00656420" w:rsidP="00656420">
      <w:pPr>
        <w:pStyle w:val="Titre1"/>
      </w:pPr>
      <w:bookmarkStart w:id="7" w:name="_Toc37106185"/>
      <w:r>
        <w:lastRenderedPageBreak/>
        <w:t>Conclusion</w:t>
      </w:r>
      <w:bookmarkEnd w:id="7"/>
    </w:p>
    <w:p w14:paraId="2D7D83EC" w14:textId="77777777" w:rsidR="00656420" w:rsidRPr="00802D3E" w:rsidRDefault="00656420" w:rsidP="008C3CE0"/>
    <w:sectPr w:rsidR="00656420" w:rsidRPr="00802D3E" w:rsidSect="00D5222D">
      <w:footerReference w:type="default" r:id="rId20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EE0168" w14:textId="77777777" w:rsidR="00D210E6" w:rsidRDefault="00D210E6" w:rsidP="00C6554A">
      <w:pPr>
        <w:spacing w:before="0" w:after="0" w:line="240" w:lineRule="auto"/>
      </w:pPr>
      <w:r>
        <w:separator/>
      </w:r>
    </w:p>
  </w:endnote>
  <w:endnote w:type="continuationSeparator" w:id="0">
    <w:p w14:paraId="315E0F25" w14:textId="77777777" w:rsidR="00D210E6" w:rsidRDefault="00D210E6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04C761" w14:textId="77777777" w:rsidR="002163EE" w:rsidRDefault="00ED7C44">
    <w:pPr>
      <w:pStyle w:val="Pieddepage"/>
    </w:pPr>
    <w:r>
      <w:rPr>
        <w:lang w:bidi="fr-FR"/>
      </w:rPr>
      <w:t>Page </w:t>
    </w:r>
    <w:r>
      <w:rPr>
        <w:lang w:bidi="fr-FR"/>
      </w:rPr>
      <w:fldChar w:fldCharType="begin"/>
    </w:r>
    <w:r>
      <w:rPr>
        <w:lang w:bidi="fr-FR"/>
      </w:rPr>
      <w:instrText xml:space="preserve"> PAGE  \* Arabic  \* MERGEFORMAT </w:instrText>
    </w:r>
    <w:r>
      <w:rPr>
        <w:lang w:bidi="fr-FR"/>
      </w:rPr>
      <w:fldChar w:fldCharType="separate"/>
    </w:r>
    <w:r w:rsidR="0089714F">
      <w:rPr>
        <w:noProof/>
        <w:lang w:bidi="fr-FR"/>
      </w:rPr>
      <w:t>1</w:t>
    </w:r>
    <w:r>
      <w:rPr>
        <w:lang w:bidi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BD7CAD" w14:textId="77777777" w:rsidR="00D210E6" w:rsidRDefault="00D210E6" w:rsidP="00C6554A">
      <w:pPr>
        <w:spacing w:before="0" w:after="0" w:line="240" w:lineRule="auto"/>
      </w:pPr>
      <w:r>
        <w:separator/>
      </w:r>
    </w:p>
  </w:footnote>
  <w:footnote w:type="continuationSeparator" w:id="0">
    <w:p w14:paraId="545387E9" w14:textId="77777777" w:rsidR="00D210E6" w:rsidRDefault="00D210E6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7D8E880"/>
    <w:lvl w:ilvl="0">
      <w:start w:val="1"/>
      <w:numFmt w:val="bullet"/>
      <w:pStyle w:val="Listepuce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26A4705"/>
    <w:multiLevelType w:val="hybridMultilevel"/>
    <w:tmpl w:val="17B61D52"/>
    <w:lvl w:ilvl="0" w:tplc="BFC0C14C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10246387"/>
    <w:multiLevelType w:val="hybridMultilevel"/>
    <w:tmpl w:val="879CF3E4"/>
    <w:lvl w:ilvl="0" w:tplc="00B0B6A0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7E5E86"/>
    <w:multiLevelType w:val="hybridMultilevel"/>
    <w:tmpl w:val="532670D0"/>
    <w:lvl w:ilvl="0" w:tplc="16BCA38A">
      <w:numFmt w:val="bullet"/>
      <w:lvlText w:val=""/>
      <w:lvlJc w:val="left"/>
      <w:pPr>
        <w:ind w:left="720" w:hanging="360"/>
      </w:pPr>
      <w:rPr>
        <w:rFonts w:ascii="Wingdings" w:eastAsia="Times New Roman" w:hAnsi="Wingdings" w:cs="Courier New" w:hint="default"/>
        <w:color w:val="859900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D77BFA"/>
    <w:multiLevelType w:val="hybridMultilevel"/>
    <w:tmpl w:val="B4E2B7B8"/>
    <w:lvl w:ilvl="0" w:tplc="E4704558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  <w:b w:val="0"/>
        <w:color w:val="595959" w:themeColor="text1" w:themeTint="A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F04B6B"/>
    <w:multiLevelType w:val="hybridMultilevel"/>
    <w:tmpl w:val="28D4B87E"/>
    <w:lvl w:ilvl="0" w:tplc="63506898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8B2089"/>
    <w:multiLevelType w:val="hybridMultilevel"/>
    <w:tmpl w:val="041643A2"/>
    <w:lvl w:ilvl="0" w:tplc="9F9A774C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F4A07C3"/>
    <w:multiLevelType w:val="hybridMultilevel"/>
    <w:tmpl w:val="3CF4B8AC"/>
    <w:lvl w:ilvl="0" w:tplc="FA2ACC6E">
      <w:numFmt w:val="bullet"/>
      <w:lvlText w:val=""/>
      <w:lvlJc w:val="left"/>
      <w:pPr>
        <w:ind w:left="720" w:hanging="360"/>
      </w:pPr>
      <w:rPr>
        <w:rFonts w:ascii="Wingdings" w:eastAsia="Times New Roman" w:hAnsi="Wingdings" w:cs="Courier New" w:hint="default"/>
        <w:color w:val="859900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3415DE"/>
    <w:multiLevelType w:val="hybridMultilevel"/>
    <w:tmpl w:val="26BC43C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E1E3B45"/>
    <w:multiLevelType w:val="hybridMultilevel"/>
    <w:tmpl w:val="714038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8"/>
  </w:num>
  <w:num w:numId="6">
    <w:abstractNumId w:val="10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1"/>
  </w:num>
  <w:num w:numId="17">
    <w:abstractNumId w:val="16"/>
  </w:num>
  <w:num w:numId="18">
    <w:abstractNumId w:val="11"/>
  </w:num>
  <w:num w:numId="19">
    <w:abstractNumId w:val="15"/>
  </w:num>
  <w:num w:numId="20">
    <w:abstractNumId w:val="17"/>
  </w:num>
  <w:num w:numId="21">
    <w:abstractNumId w:val="13"/>
  </w:num>
  <w:num w:numId="22">
    <w:abstractNumId w:val="14"/>
  </w:num>
  <w:num w:numId="23">
    <w:abstractNumId w:val="19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726"/>
    <w:rsid w:val="0000692B"/>
    <w:rsid w:val="00043017"/>
    <w:rsid w:val="0004713B"/>
    <w:rsid w:val="00052307"/>
    <w:rsid w:val="00084F28"/>
    <w:rsid w:val="000D545A"/>
    <w:rsid w:val="00100C07"/>
    <w:rsid w:val="001047E3"/>
    <w:rsid w:val="00106FB4"/>
    <w:rsid w:val="00133141"/>
    <w:rsid w:val="001436FD"/>
    <w:rsid w:val="00183719"/>
    <w:rsid w:val="001A3D76"/>
    <w:rsid w:val="001A650A"/>
    <w:rsid w:val="001A77B3"/>
    <w:rsid w:val="001B0F94"/>
    <w:rsid w:val="001C72BE"/>
    <w:rsid w:val="002302AF"/>
    <w:rsid w:val="002554CD"/>
    <w:rsid w:val="00273778"/>
    <w:rsid w:val="002869DF"/>
    <w:rsid w:val="00292C9D"/>
    <w:rsid w:val="00293B83"/>
    <w:rsid w:val="002A61C6"/>
    <w:rsid w:val="002A7492"/>
    <w:rsid w:val="002B4294"/>
    <w:rsid w:val="002E30F0"/>
    <w:rsid w:val="003244FB"/>
    <w:rsid w:val="00333D0D"/>
    <w:rsid w:val="00373A7C"/>
    <w:rsid w:val="003B3E03"/>
    <w:rsid w:val="003B3EEE"/>
    <w:rsid w:val="003B726F"/>
    <w:rsid w:val="003B7F57"/>
    <w:rsid w:val="003C5F59"/>
    <w:rsid w:val="00464BF6"/>
    <w:rsid w:val="00493635"/>
    <w:rsid w:val="004A064D"/>
    <w:rsid w:val="004C049F"/>
    <w:rsid w:val="005000E2"/>
    <w:rsid w:val="005551CB"/>
    <w:rsid w:val="00562701"/>
    <w:rsid w:val="00587793"/>
    <w:rsid w:val="00595623"/>
    <w:rsid w:val="00614436"/>
    <w:rsid w:val="006365F5"/>
    <w:rsid w:val="006526E5"/>
    <w:rsid w:val="00656420"/>
    <w:rsid w:val="00686ACF"/>
    <w:rsid w:val="00696A6C"/>
    <w:rsid w:val="006A3CE7"/>
    <w:rsid w:val="006C4FD7"/>
    <w:rsid w:val="006C7B5C"/>
    <w:rsid w:val="006D1A03"/>
    <w:rsid w:val="006D48E8"/>
    <w:rsid w:val="006D490C"/>
    <w:rsid w:val="006D6E1D"/>
    <w:rsid w:val="006F1129"/>
    <w:rsid w:val="007017F1"/>
    <w:rsid w:val="00710182"/>
    <w:rsid w:val="0073511C"/>
    <w:rsid w:val="007743BD"/>
    <w:rsid w:val="00780014"/>
    <w:rsid w:val="00786FEF"/>
    <w:rsid w:val="007A20D0"/>
    <w:rsid w:val="007D394C"/>
    <w:rsid w:val="007E0B90"/>
    <w:rsid w:val="007F7D63"/>
    <w:rsid w:val="00800D33"/>
    <w:rsid w:val="00802D3E"/>
    <w:rsid w:val="00804FA6"/>
    <w:rsid w:val="00836BE4"/>
    <w:rsid w:val="008417B5"/>
    <w:rsid w:val="0089714F"/>
    <w:rsid w:val="008B6AE7"/>
    <w:rsid w:val="008C3CE0"/>
    <w:rsid w:val="008F65DB"/>
    <w:rsid w:val="00902FA6"/>
    <w:rsid w:val="00930E56"/>
    <w:rsid w:val="0095795C"/>
    <w:rsid w:val="00981845"/>
    <w:rsid w:val="009E58F7"/>
    <w:rsid w:val="00A01EF7"/>
    <w:rsid w:val="00A077FA"/>
    <w:rsid w:val="00A34CB2"/>
    <w:rsid w:val="00A93B74"/>
    <w:rsid w:val="00A97598"/>
    <w:rsid w:val="00AA0392"/>
    <w:rsid w:val="00AD08AD"/>
    <w:rsid w:val="00B45E55"/>
    <w:rsid w:val="00B82CBC"/>
    <w:rsid w:val="00BD4085"/>
    <w:rsid w:val="00C13BAD"/>
    <w:rsid w:val="00C272F5"/>
    <w:rsid w:val="00C6554A"/>
    <w:rsid w:val="00C8283D"/>
    <w:rsid w:val="00CB00CD"/>
    <w:rsid w:val="00CC2A66"/>
    <w:rsid w:val="00CC7DF8"/>
    <w:rsid w:val="00CC7E39"/>
    <w:rsid w:val="00CD43EA"/>
    <w:rsid w:val="00CE1420"/>
    <w:rsid w:val="00CF5583"/>
    <w:rsid w:val="00D210E6"/>
    <w:rsid w:val="00D25911"/>
    <w:rsid w:val="00D408EF"/>
    <w:rsid w:val="00D5222D"/>
    <w:rsid w:val="00D86768"/>
    <w:rsid w:val="00D906FA"/>
    <w:rsid w:val="00DB2AFA"/>
    <w:rsid w:val="00DD36FF"/>
    <w:rsid w:val="00E54939"/>
    <w:rsid w:val="00E648DB"/>
    <w:rsid w:val="00E821C8"/>
    <w:rsid w:val="00E97F1D"/>
    <w:rsid w:val="00EA7171"/>
    <w:rsid w:val="00EB31E6"/>
    <w:rsid w:val="00EC2203"/>
    <w:rsid w:val="00EC3012"/>
    <w:rsid w:val="00EC6726"/>
    <w:rsid w:val="00ED6F0C"/>
    <w:rsid w:val="00ED7C44"/>
    <w:rsid w:val="00EE2DF0"/>
    <w:rsid w:val="00F230BF"/>
    <w:rsid w:val="00F25AD8"/>
    <w:rsid w:val="00F27E63"/>
    <w:rsid w:val="00F41D32"/>
    <w:rsid w:val="00F70E6C"/>
    <w:rsid w:val="00F9611D"/>
    <w:rsid w:val="00FB61D4"/>
    <w:rsid w:val="00FE2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C5F342"/>
  <w15:chartTrackingRefBased/>
  <w15:docId w15:val="{8763C454-297B-4D3D-802E-516B2BCF5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fr-FR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3EEE"/>
    <w:rPr>
      <w:sz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Titre2Car">
    <w:name w:val="Titre 2 Car"/>
    <w:basedOn w:val="Policepardfaut"/>
    <w:link w:val="Titre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ordonnes">
    <w:name w:val="Coordonnées"/>
    <w:basedOn w:val="Normal"/>
    <w:uiPriority w:val="4"/>
    <w:qFormat/>
    <w:rsid w:val="00C6554A"/>
    <w:pPr>
      <w:spacing w:before="0" w:after="0"/>
      <w:jc w:val="center"/>
    </w:pPr>
  </w:style>
  <w:style w:type="paragraph" w:styleId="Listepuces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re">
    <w:name w:val="Title"/>
    <w:basedOn w:val="Normal"/>
    <w:link w:val="TitreC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reCar">
    <w:name w:val="Titre Car"/>
    <w:basedOn w:val="Policepardfaut"/>
    <w:link w:val="Titr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ous-titre">
    <w:name w:val="Subtitle"/>
    <w:basedOn w:val="Normal"/>
    <w:link w:val="Sous-titreC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ous-titreCar">
    <w:name w:val="Sous-titre Car"/>
    <w:basedOn w:val="Policepardfaut"/>
    <w:link w:val="Sous-titr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Pieddepage">
    <w:name w:val="footer"/>
    <w:basedOn w:val="Normal"/>
    <w:link w:val="PieddepageC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PieddepageCar">
    <w:name w:val="Pied de page Car"/>
    <w:basedOn w:val="Policepardfaut"/>
    <w:link w:val="Pieddepage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En-tte">
    <w:name w:val="header"/>
    <w:basedOn w:val="Normal"/>
    <w:link w:val="En-tteCar"/>
    <w:uiPriority w:val="99"/>
    <w:unhideWhenUsed/>
    <w:rsid w:val="00C6554A"/>
    <w:pPr>
      <w:spacing w:before="0"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enumro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Titre3Car">
    <w:name w:val="Titre 3 Car"/>
    <w:basedOn w:val="Policepardfaut"/>
    <w:link w:val="Titre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ccentuationintense">
    <w:name w:val="Intense Emphasis"/>
    <w:basedOn w:val="Policepardfau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rsid w:val="00C6554A"/>
    <w:rPr>
      <w:i/>
      <w:iCs/>
      <w:color w:val="007789" w:themeColor="accent1" w:themeShade="BF"/>
    </w:rPr>
  </w:style>
  <w:style w:type="character" w:styleId="Rfrenceintense">
    <w:name w:val="Intense Reference"/>
    <w:basedOn w:val="Policepardfau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6554A"/>
    <w:rPr>
      <w:rFonts w:ascii="Segoe UI" w:hAnsi="Segoe UI" w:cs="Segoe UI"/>
      <w:szCs w:val="18"/>
    </w:rPr>
  </w:style>
  <w:style w:type="paragraph" w:styleId="Normalcentr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Corpsdetexte3">
    <w:name w:val="Body Text 3"/>
    <w:basedOn w:val="Normal"/>
    <w:link w:val="Corpsdetexte3C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C6554A"/>
    <w:rPr>
      <w:szCs w:val="16"/>
    </w:rPr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sid w:val="00C6554A"/>
    <w:rPr>
      <w:szCs w:val="16"/>
    </w:rPr>
  </w:style>
  <w:style w:type="character" w:styleId="Marquedecommentaire">
    <w:name w:val="annotation reference"/>
    <w:basedOn w:val="Policepardfaut"/>
    <w:uiPriority w:val="99"/>
    <w:semiHidden/>
    <w:unhideWhenUsed/>
    <w:rsid w:val="00C6554A"/>
    <w:rPr>
      <w:sz w:val="22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C6554A"/>
    <w:rPr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6554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6554A"/>
    <w:rPr>
      <w:b/>
      <w:bCs/>
      <w:szCs w:val="20"/>
    </w:r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C6554A"/>
    <w:rPr>
      <w:rFonts w:ascii="Segoe UI" w:hAnsi="Segoe UI" w:cs="Segoe UI"/>
      <w:szCs w:val="16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C6554A"/>
    <w:rPr>
      <w:szCs w:val="20"/>
    </w:rPr>
  </w:style>
  <w:style w:type="paragraph" w:styleId="Adresseexpditeur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Lienhypertextesuivivisit">
    <w:name w:val="FollowedHyperlink"/>
    <w:basedOn w:val="Policepardfau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C6554A"/>
    <w:rPr>
      <w:szCs w:val="20"/>
    </w:rPr>
  </w:style>
  <w:style w:type="character" w:styleId="CodeHTML">
    <w:name w:val="HTML Code"/>
    <w:basedOn w:val="Policepardfau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ClavierHTML">
    <w:name w:val="HTML Keyboard"/>
    <w:basedOn w:val="Policepardfau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C6554A"/>
    <w:rPr>
      <w:rFonts w:ascii="Consolas" w:hAnsi="Consolas"/>
      <w:szCs w:val="20"/>
    </w:rPr>
  </w:style>
  <w:style w:type="character" w:styleId="MachinecrireHTML">
    <w:name w:val="HTML Typewriter"/>
    <w:basedOn w:val="Policepardfau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Lienhypertexte">
    <w:name w:val="Hyperlink"/>
    <w:basedOn w:val="Policepardfaut"/>
    <w:uiPriority w:val="99"/>
    <w:unhideWhenUsed/>
    <w:rsid w:val="00C6554A"/>
    <w:rPr>
      <w:color w:val="835D00" w:themeColor="accent3" w:themeShade="80"/>
      <w:u w:val="single"/>
    </w:rPr>
  </w:style>
  <w:style w:type="paragraph" w:styleId="Textedemacro">
    <w:name w:val="macro"/>
    <w:link w:val="TextedemacroC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sid w:val="00C6554A"/>
    <w:rPr>
      <w:rFonts w:ascii="Consolas" w:hAnsi="Consolas"/>
      <w:szCs w:val="20"/>
    </w:rPr>
  </w:style>
  <w:style w:type="character" w:styleId="Textedelespacerserv">
    <w:name w:val="Placeholder Text"/>
    <w:basedOn w:val="Policepardfaut"/>
    <w:uiPriority w:val="99"/>
    <w:semiHidden/>
    <w:rsid w:val="00C6554A"/>
    <w:rPr>
      <w:color w:val="595959" w:themeColor="text1" w:themeTint="A6"/>
    </w:rPr>
  </w:style>
  <w:style w:type="paragraph" w:styleId="Textebrut">
    <w:name w:val="Plain Text"/>
    <w:basedOn w:val="Normal"/>
    <w:link w:val="Textebrut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C6554A"/>
    <w:rPr>
      <w:rFonts w:ascii="Consolas" w:hAnsi="Consolas"/>
      <w:szCs w:val="21"/>
    </w:rPr>
  </w:style>
  <w:style w:type="character" w:customStyle="1" w:styleId="Titre7Car">
    <w:name w:val="Titre 7 Car"/>
    <w:basedOn w:val="Policepardfaut"/>
    <w:link w:val="Titre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06FB4"/>
    <w:pPr>
      <w:spacing w:before="240" w:after="0" w:line="259" w:lineRule="auto"/>
      <w:contextualSpacing w:val="0"/>
      <w:outlineLvl w:val="9"/>
    </w:pPr>
    <w:rPr>
      <w:szCs w:val="32"/>
      <w:lang w:eastAsia="ko-KR"/>
    </w:rPr>
  </w:style>
  <w:style w:type="paragraph" w:styleId="TM1">
    <w:name w:val="toc 1"/>
    <w:basedOn w:val="Normal"/>
    <w:next w:val="Normal"/>
    <w:autoRedefine/>
    <w:uiPriority w:val="39"/>
    <w:unhideWhenUsed/>
    <w:rsid w:val="00106FB4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06FB4"/>
    <w:pPr>
      <w:spacing w:after="100"/>
      <w:ind w:left="220"/>
    </w:pPr>
  </w:style>
  <w:style w:type="paragraph" w:styleId="Paragraphedeliste">
    <w:name w:val="List Paragraph"/>
    <w:basedOn w:val="Normal"/>
    <w:uiPriority w:val="34"/>
    <w:unhideWhenUsed/>
    <w:qFormat/>
    <w:rsid w:val="00106FB4"/>
    <w:pPr>
      <w:ind w:left="720"/>
      <w:contextualSpacing/>
    </w:pPr>
  </w:style>
  <w:style w:type="character" w:customStyle="1" w:styleId="gd15mcfcktb">
    <w:name w:val="gd15mcfcktb"/>
    <w:basedOn w:val="Policepardfaut"/>
    <w:rsid w:val="007D394C"/>
  </w:style>
  <w:style w:type="character" w:customStyle="1" w:styleId="gd15mcfckub">
    <w:name w:val="gd15mcfckub"/>
    <w:basedOn w:val="Policepardfaut"/>
    <w:rsid w:val="00696A6C"/>
  </w:style>
  <w:style w:type="character" w:customStyle="1" w:styleId="gd15mcfceub">
    <w:name w:val="gd15mcfceub"/>
    <w:basedOn w:val="Policepardfaut"/>
    <w:rsid w:val="00696A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15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lly\AppData\Roaming\Microsoft\Templates\Rapport%20d&#8217;&#233;tudiant%20avec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1B62B1-70B1-4614-82C6-4483937833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d’étudiant avec photo.dotx</Template>
  <TotalTime>40</TotalTime>
  <Pages>9</Pages>
  <Words>281</Words>
  <Characters>1546</Characters>
  <Application>Microsoft Office Word</Application>
  <DocSecurity>0</DocSecurity>
  <Lines>12</Lines>
  <Paragraphs>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Marchais</dc:creator>
  <cp:keywords/>
  <dc:description/>
  <cp:lastModifiedBy>Willy Marchais</cp:lastModifiedBy>
  <cp:revision>94</cp:revision>
  <dcterms:created xsi:type="dcterms:W3CDTF">2020-02-20T15:14:00Z</dcterms:created>
  <dcterms:modified xsi:type="dcterms:W3CDTF">2020-04-06T20:56:00Z</dcterms:modified>
</cp:coreProperties>
</file>