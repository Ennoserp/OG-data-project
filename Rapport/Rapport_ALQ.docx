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DE775" w14:textId="045F5783" w:rsidR="00C6554A" w:rsidRPr="008B5277" w:rsidRDefault="008C3CE0" w:rsidP="00C6554A">
      <w:pPr>
        <w:pStyle w:val="Photo"/>
      </w:pPr>
      <w:r>
        <w:rPr>
          <w:noProof/>
        </w:rPr>
        <w:drawing>
          <wp:inline distT="0" distB="0" distL="0" distR="0" wp14:anchorId="014CCA05" wp14:editId="152ACD65">
            <wp:extent cx="5274310" cy="52743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554853" w14:textId="4DF67CC6" w:rsidR="00C6554A" w:rsidRDefault="00EC6726" w:rsidP="00C6554A">
      <w:pPr>
        <w:pStyle w:val="Titre"/>
      </w:pPr>
      <w:r>
        <w:t xml:space="preserve">Découverte </w:t>
      </w:r>
      <w:r w:rsidR="003B7F57">
        <w:t>d’</w:t>
      </w:r>
      <w:proofErr w:type="spellStart"/>
      <w:r w:rsidR="003B7F57">
        <w:t>Angular</w:t>
      </w:r>
      <w:proofErr w:type="spellEnd"/>
    </w:p>
    <w:p w14:paraId="78C4634D" w14:textId="3C9F9E20" w:rsidR="00C6554A" w:rsidRPr="00D5413C" w:rsidRDefault="00EC6726" w:rsidP="00C6554A">
      <w:pPr>
        <w:pStyle w:val="Sous-titre"/>
      </w:pPr>
      <w:r>
        <w:t xml:space="preserve">Projet </w:t>
      </w:r>
      <w:r w:rsidR="003B7F57">
        <w:t>ARCHITECTURES LOGICIELLES ET</w:t>
      </w:r>
      <w:bookmarkStart w:id="0" w:name="_GoBack"/>
      <w:bookmarkEnd w:id="0"/>
      <w:r w:rsidR="003B7F57">
        <w:t xml:space="preserve"> QUALITE</w:t>
      </w:r>
    </w:p>
    <w:p w14:paraId="663E46B2" w14:textId="4AA95DA8" w:rsidR="001A650A" w:rsidRDefault="00EC6726" w:rsidP="00C6554A">
      <w:pPr>
        <w:pStyle w:val="Coordonnes"/>
      </w:pPr>
      <w:r>
        <w:t xml:space="preserve">Willy Marchais et </w:t>
      </w:r>
      <w:proofErr w:type="spellStart"/>
      <w:r w:rsidR="003B7F57">
        <w:t>Jaël</w:t>
      </w:r>
      <w:proofErr w:type="spellEnd"/>
      <w:r>
        <w:t xml:space="preserve"> </w:t>
      </w:r>
      <w:r w:rsidR="003B7F57">
        <w:t>Vavasseur</w:t>
      </w:r>
      <w:r w:rsidR="00C6554A">
        <w:rPr>
          <w:lang w:bidi="fr-FR"/>
        </w:rPr>
        <w:t xml:space="preserve"> | </w:t>
      </w:r>
      <w:r>
        <w:t xml:space="preserve">TP </w:t>
      </w:r>
      <w:r w:rsidR="003B7F57">
        <w:t>ALQ</w:t>
      </w:r>
      <w:r w:rsidR="00C6554A">
        <w:rPr>
          <w:lang w:bidi="fr-FR"/>
        </w:rPr>
        <w:t xml:space="preserve"> | </w:t>
      </w:r>
      <w:r w:rsidR="003B7F57">
        <w:t>03</w:t>
      </w:r>
      <w:r>
        <w:t>/0</w:t>
      </w:r>
      <w:r w:rsidR="003B7F57">
        <w:t>4</w:t>
      </w:r>
      <w:r>
        <w:t>/2020</w:t>
      </w:r>
    </w:p>
    <w:p w14:paraId="526879B9" w14:textId="77777777" w:rsidR="001A650A" w:rsidRDefault="001A650A" w:rsidP="00C6554A">
      <w:pPr>
        <w:pStyle w:val="Coordonnes"/>
      </w:pPr>
    </w:p>
    <w:p w14:paraId="2122884C" w14:textId="3E894AF1" w:rsidR="00C6554A" w:rsidRDefault="001A650A" w:rsidP="00C6554A">
      <w:pPr>
        <w:pStyle w:val="Coordonnes"/>
        <w:rPr>
          <w:lang w:bidi="fr-FR"/>
        </w:rPr>
      </w:pPr>
      <w:r>
        <w:t>Enseignant</w:t>
      </w:r>
      <w:r w:rsidR="003B7F57">
        <w:t> : David Hill</w:t>
      </w:r>
      <w:r w:rsidR="00C6554A">
        <w:rPr>
          <w:lang w:bidi="fr-F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6074394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44D380E2" w14:textId="77777777" w:rsidR="00106FB4" w:rsidRDefault="00106FB4">
          <w:pPr>
            <w:pStyle w:val="En-ttedetabledesmatires"/>
          </w:pPr>
          <w:r>
            <w:t>Table des matières</w:t>
          </w:r>
        </w:p>
        <w:p w14:paraId="724CD299" w14:textId="5FB0582A" w:rsidR="008C3CE0" w:rsidRDefault="00106FB4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sz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75904" w:history="1">
            <w:r w:rsidR="008C3CE0" w:rsidRPr="00247ABD">
              <w:rPr>
                <w:rStyle w:val="Lienhypertexte"/>
                <w:noProof/>
              </w:rPr>
              <w:t>Introduction</w:t>
            </w:r>
            <w:r w:rsidR="008C3CE0">
              <w:rPr>
                <w:noProof/>
                <w:webHidden/>
              </w:rPr>
              <w:tab/>
            </w:r>
            <w:r w:rsidR="008C3CE0">
              <w:rPr>
                <w:noProof/>
                <w:webHidden/>
              </w:rPr>
              <w:fldChar w:fldCharType="begin"/>
            </w:r>
            <w:r w:rsidR="008C3CE0">
              <w:rPr>
                <w:noProof/>
                <w:webHidden/>
              </w:rPr>
              <w:instrText xml:space="preserve"> PAGEREF _Toc36375904 \h </w:instrText>
            </w:r>
            <w:r w:rsidR="008C3CE0">
              <w:rPr>
                <w:noProof/>
                <w:webHidden/>
              </w:rPr>
            </w:r>
            <w:r w:rsidR="008C3CE0">
              <w:rPr>
                <w:noProof/>
                <w:webHidden/>
              </w:rPr>
              <w:fldChar w:fldCharType="separate"/>
            </w:r>
            <w:r w:rsidR="008C3CE0">
              <w:rPr>
                <w:noProof/>
                <w:webHidden/>
              </w:rPr>
              <w:t>2</w:t>
            </w:r>
            <w:r w:rsidR="008C3CE0">
              <w:rPr>
                <w:noProof/>
                <w:webHidden/>
              </w:rPr>
              <w:fldChar w:fldCharType="end"/>
            </w:r>
          </w:hyperlink>
        </w:p>
        <w:p w14:paraId="7FE16BE5" w14:textId="08383EC2" w:rsidR="00106FB4" w:rsidRDefault="00106FB4">
          <w:r>
            <w:rPr>
              <w:b/>
              <w:bCs/>
            </w:rPr>
            <w:fldChar w:fldCharType="end"/>
          </w:r>
        </w:p>
      </w:sdtContent>
    </w:sdt>
    <w:p w14:paraId="30498E9B" w14:textId="36F6A9AC" w:rsidR="00CC2A66" w:rsidRPr="00CC2A66" w:rsidRDefault="00106FB4" w:rsidP="00CC2A66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28C04664" w14:textId="4D8C7834" w:rsidR="00C6554A" w:rsidRDefault="00CC2A66" w:rsidP="00C6554A">
      <w:pPr>
        <w:pStyle w:val="Titre1"/>
      </w:pPr>
      <w:bookmarkStart w:id="1" w:name="_Toc36375904"/>
      <w:r>
        <w:lastRenderedPageBreak/>
        <w:t>Introduction</w:t>
      </w:r>
      <w:bookmarkEnd w:id="1"/>
    </w:p>
    <w:p w14:paraId="20EC39A9" w14:textId="77777777" w:rsidR="008C3CE0" w:rsidRPr="008C3CE0" w:rsidRDefault="008C3CE0" w:rsidP="008C3CE0"/>
    <w:sectPr w:rsidR="008C3CE0" w:rsidRPr="008C3CE0" w:rsidSect="00D5222D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7C50F" w14:textId="77777777" w:rsidR="00D906FA" w:rsidRDefault="00D906FA" w:rsidP="00C6554A">
      <w:pPr>
        <w:spacing w:before="0" w:after="0" w:line="240" w:lineRule="auto"/>
      </w:pPr>
      <w:r>
        <w:separator/>
      </w:r>
    </w:p>
  </w:endnote>
  <w:endnote w:type="continuationSeparator" w:id="0">
    <w:p w14:paraId="0A1E3446" w14:textId="77777777" w:rsidR="00D906FA" w:rsidRDefault="00D906F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4C761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A3798" w14:textId="77777777" w:rsidR="00D906FA" w:rsidRDefault="00D906F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5148F8B" w14:textId="77777777" w:rsidR="00D906FA" w:rsidRDefault="00D906F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D8E88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6A4705"/>
    <w:multiLevelType w:val="hybridMultilevel"/>
    <w:tmpl w:val="17B61D52"/>
    <w:lvl w:ilvl="0" w:tplc="BFC0C14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0246387"/>
    <w:multiLevelType w:val="hybridMultilevel"/>
    <w:tmpl w:val="879CF3E4"/>
    <w:lvl w:ilvl="0" w:tplc="00B0B6A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E5E86"/>
    <w:multiLevelType w:val="hybridMultilevel"/>
    <w:tmpl w:val="532670D0"/>
    <w:lvl w:ilvl="0" w:tplc="16BCA38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8599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77BFA"/>
    <w:multiLevelType w:val="hybridMultilevel"/>
    <w:tmpl w:val="B4E2B7B8"/>
    <w:lvl w:ilvl="0" w:tplc="E470455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b w:val="0"/>
        <w:color w:val="595959" w:themeColor="text1" w:themeTint="A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04B6B"/>
    <w:multiLevelType w:val="hybridMultilevel"/>
    <w:tmpl w:val="28D4B87E"/>
    <w:lvl w:ilvl="0" w:tplc="6350689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B2089"/>
    <w:multiLevelType w:val="hybridMultilevel"/>
    <w:tmpl w:val="041643A2"/>
    <w:lvl w:ilvl="0" w:tplc="9F9A774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4A07C3"/>
    <w:multiLevelType w:val="hybridMultilevel"/>
    <w:tmpl w:val="3CF4B8AC"/>
    <w:lvl w:ilvl="0" w:tplc="FA2ACC6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8599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1E3B45"/>
    <w:multiLevelType w:val="hybridMultilevel"/>
    <w:tmpl w:val="71403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6"/>
  </w:num>
  <w:num w:numId="18">
    <w:abstractNumId w:val="11"/>
  </w:num>
  <w:num w:numId="19">
    <w:abstractNumId w:val="15"/>
  </w:num>
  <w:num w:numId="20">
    <w:abstractNumId w:val="17"/>
  </w:num>
  <w:num w:numId="21">
    <w:abstractNumId w:val="13"/>
  </w:num>
  <w:num w:numId="22">
    <w:abstractNumId w:val="14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26"/>
    <w:rsid w:val="00043017"/>
    <w:rsid w:val="0004713B"/>
    <w:rsid w:val="00052307"/>
    <w:rsid w:val="00084F28"/>
    <w:rsid w:val="000D545A"/>
    <w:rsid w:val="00100C07"/>
    <w:rsid w:val="001047E3"/>
    <w:rsid w:val="00106FB4"/>
    <w:rsid w:val="00133141"/>
    <w:rsid w:val="00183719"/>
    <w:rsid w:val="001A650A"/>
    <w:rsid w:val="001A77B3"/>
    <w:rsid w:val="001C72BE"/>
    <w:rsid w:val="002554CD"/>
    <w:rsid w:val="00273778"/>
    <w:rsid w:val="002869DF"/>
    <w:rsid w:val="00293B83"/>
    <w:rsid w:val="002A61C6"/>
    <w:rsid w:val="002A7492"/>
    <w:rsid w:val="002B4294"/>
    <w:rsid w:val="002E30F0"/>
    <w:rsid w:val="003244FB"/>
    <w:rsid w:val="00333D0D"/>
    <w:rsid w:val="00373A7C"/>
    <w:rsid w:val="003B3E03"/>
    <w:rsid w:val="003B3EEE"/>
    <w:rsid w:val="003B726F"/>
    <w:rsid w:val="003B7F57"/>
    <w:rsid w:val="003C5F59"/>
    <w:rsid w:val="00464BF6"/>
    <w:rsid w:val="004A064D"/>
    <w:rsid w:val="004C049F"/>
    <w:rsid w:val="005000E2"/>
    <w:rsid w:val="005551CB"/>
    <w:rsid w:val="00562701"/>
    <w:rsid w:val="00587793"/>
    <w:rsid w:val="00595623"/>
    <w:rsid w:val="00614436"/>
    <w:rsid w:val="00686ACF"/>
    <w:rsid w:val="00696A6C"/>
    <w:rsid w:val="006A3CE7"/>
    <w:rsid w:val="006C4FD7"/>
    <w:rsid w:val="006C7B5C"/>
    <w:rsid w:val="006D1A03"/>
    <w:rsid w:val="006D490C"/>
    <w:rsid w:val="006D6E1D"/>
    <w:rsid w:val="006F1129"/>
    <w:rsid w:val="007017F1"/>
    <w:rsid w:val="0073511C"/>
    <w:rsid w:val="007743BD"/>
    <w:rsid w:val="00780014"/>
    <w:rsid w:val="00786FEF"/>
    <w:rsid w:val="007A20D0"/>
    <w:rsid w:val="007D394C"/>
    <w:rsid w:val="007F7D63"/>
    <w:rsid w:val="00800D33"/>
    <w:rsid w:val="00804FA6"/>
    <w:rsid w:val="0089714F"/>
    <w:rsid w:val="008B6AE7"/>
    <w:rsid w:val="008C3CE0"/>
    <w:rsid w:val="008F65DB"/>
    <w:rsid w:val="00902FA6"/>
    <w:rsid w:val="00930E56"/>
    <w:rsid w:val="0095795C"/>
    <w:rsid w:val="009E58F7"/>
    <w:rsid w:val="00A01EF7"/>
    <w:rsid w:val="00A34CB2"/>
    <w:rsid w:val="00A97598"/>
    <w:rsid w:val="00AA0392"/>
    <w:rsid w:val="00B45E55"/>
    <w:rsid w:val="00BD4085"/>
    <w:rsid w:val="00C272F5"/>
    <w:rsid w:val="00C6554A"/>
    <w:rsid w:val="00C8283D"/>
    <w:rsid w:val="00CB00CD"/>
    <w:rsid w:val="00CC2A66"/>
    <w:rsid w:val="00CC7E39"/>
    <w:rsid w:val="00CD43EA"/>
    <w:rsid w:val="00CE1420"/>
    <w:rsid w:val="00CF5583"/>
    <w:rsid w:val="00D25911"/>
    <w:rsid w:val="00D408EF"/>
    <w:rsid w:val="00D5222D"/>
    <w:rsid w:val="00D86768"/>
    <w:rsid w:val="00D906FA"/>
    <w:rsid w:val="00DD36FF"/>
    <w:rsid w:val="00E54939"/>
    <w:rsid w:val="00E648DB"/>
    <w:rsid w:val="00E821C8"/>
    <w:rsid w:val="00E97F1D"/>
    <w:rsid w:val="00EA7171"/>
    <w:rsid w:val="00EB31E6"/>
    <w:rsid w:val="00EC2203"/>
    <w:rsid w:val="00EC3012"/>
    <w:rsid w:val="00EC6726"/>
    <w:rsid w:val="00ED6F0C"/>
    <w:rsid w:val="00ED7C44"/>
    <w:rsid w:val="00EE2DF0"/>
    <w:rsid w:val="00F230BF"/>
    <w:rsid w:val="00F25AD8"/>
    <w:rsid w:val="00F41D32"/>
    <w:rsid w:val="00F9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5F342"/>
  <w15:chartTrackingRefBased/>
  <w15:docId w15:val="{8763C454-297B-4D3D-802E-516B2BCF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E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6FB4"/>
    <w:pPr>
      <w:spacing w:before="240" w:after="0" w:line="259" w:lineRule="auto"/>
      <w:contextualSpacing w:val="0"/>
      <w:outlineLvl w:val="9"/>
    </w:pPr>
    <w:rPr>
      <w:szCs w:val="32"/>
      <w:lang w:eastAsia="ko-KR"/>
    </w:rPr>
  </w:style>
  <w:style w:type="paragraph" w:styleId="TM1">
    <w:name w:val="toc 1"/>
    <w:basedOn w:val="Normal"/>
    <w:next w:val="Normal"/>
    <w:autoRedefine/>
    <w:uiPriority w:val="39"/>
    <w:unhideWhenUsed/>
    <w:rsid w:val="00106FB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FB4"/>
    <w:pPr>
      <w:spacing w:after="100"/>
      <w:ind w:left="220"/>
    </w:pPr>
  </w:style>
  <w:style w:type="paragraph" w:styleId="Paragraphedeliste">
    <w:name w:val="List Paragraph"/>
    <w:basedOn w:val="Normal"/>
    <w:uiPriority w:val="34"/>
    <w:unhideWhenUsed/>
    <w:qFormat/>
    <w:rsid w:val="00106FB4"/>
    <w:pPr>
      <w:ind w:left="720"/>
      <w:contextualSpacing/>
    </w:pPr>
  </w:style>
  <w:style w:type="character" w:customStyle="1" w:styleId="gd15mcfcktb">
    <w:name w:val="gd15mcfcktb"/>
    <w:basedOn w:val="Policepardfaut"/>
    <w:rsid w:val="007D394C"/>
  </w:style>
  <w:style w:type="character" w:customStyle="1" w:styleId="gd15mcfckub">
    <w:name w:val="gd15mcfckub"/>
    <w:basedOn w:val="Policepardfaut"/>
    <w:rsid w:val="00696A6C"/>
  </w:style>
  <w:style w:type="character" w:customStyle="1" w:styleId="gd15mcfceub">
    <w:name w:val="gd15mcfceub"/>
    <w:basedOn w:val="Policepardfaut"/>
    <w:rsid w:val="00696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y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67CC0-9A48-4E50-A303-1E1A8EE0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11</TotalTime>
  <Pages>3</Pages>
  <Words>44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Marchais</dc:creator>
  <cp:keywords/>
  <dc:description/>
  <cp:lastModifiedBy>Willy Marchais</cp:lastModifiedBy>
  <cp:revision>69</cp:revision>
  <dcterms:created xsi:type="dcterms:W3CDTF">2020-02-20T15:14:00Z</dcterms:created>
  <dcterms:modified xsi:type="dcterms:W3CDTF">2020-03-29T10:05:00Z</dcterms:modified>
</cp:coreProperties>
</file>